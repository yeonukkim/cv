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21E7" w14:textId="6EB7BB47" w:rsidR="00F47039" w:rsidRPr="00D774A3" w:rsidRDefault="00F47039" w:rsidP="00CE604F">
      <w:pPr>
        <w:rPr>
          <w:bCs/>
          <w:noProof/>
          <w:color w:val="808080" w:themeColor="background1" w:themeShade="80"/>
          <w:sz w:val="20"/>
          <w:szCs w:val="20"/>
          <w:lang w:eastAsia="da-DK"/>
        </w:rPr>
      </w:pP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 xml:space="preserve">Last update: </w:t>
      </w:r>
      <w:r w:rsidR="0009037E"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>Ju</w:t>
      </w:r>
      <w:r w:rsidR="00CE2B42">
        <w:rPr>
          <w:bCs/>
          <w:noProof/>
          <w:color w:val="808080" w:themeColor="background1" w:themeShade="80"/>
          <w:sz w:val="20"/>
          <w:szCs w:val="20"/>
          <w:lang w:eastAsia="da-DK"/>
        </w:rPr>
        <w:t>ly</w:t>
      </w: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 xml:space="preserve">. </w:t>
      </w:r>
      <w:r w:rsidR="00CE2B42">
        <w:rPr>
          <w:bCs/>
          <w:noProof/>
          <w:color w:val="808080" w:themeColor="background1" w:themeShade="80"/>
          <w:sz w:val="20"/>
          <w:szCs w:val="20"/>
          <w:lang w:eastAsia="da-DK"/>
        </w:rPr>
        <w:t>05</w:t>
      </w: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>, 202</w:t>
      </w:r>
      <w:r w:rsidR="0009037E"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>2</w:t>
      </w:r>
    </w:p>
    <w:p w14:paraId="2652EB2C" w14:textId="55569038" w:rsidR="00C838C3" w:rsidRPr="00D774A3" w:rsidRDefault="00A0558F" w:rsidP="00CE604F">
      <w:pPr>
        <w:rPr>
          <w:sz w:val="22"/>
          <w:szCs w:val="22"/>
        </w:rPr>
      </w:pPr>
      <w:r w:rsidRPr="00D774A3">
        <w:rPr>
          <w:b/>
          <w:noProof/>
          <w:sz w:val="22"/>
          <w:szCs w:val="22"/>
          <w:lang w:eastAsia="da-DK"/>
        </w:rPr>
        <w:t>Yeonuk Kim</w:t>
      </w:r>
      <w:r w:rsidR="00CE604F" w:rsidRPr="00D774A3">
        <w:rPr>
          <w:b/>
          <w:noProof/>
          <w:sz w:val="22"/>
          <w:szCs w:val="22"/>
          <w:lang w:eastAsia="da-DK"/>
        </w:rPr>
        <w:t>, PhD</w:t>
      </w:r>
      <w:r w:rsidRPr="00D774A3">
        <w:rPr>
          <w:b/>
          <w:noProof/>
          <w:sz w:val="22"/>
          <w:szCs w:val="22"/>
          <w:lang w:eastAsia="da-DK"/>
        </w:rPr>
        <w:t xml:space="preserve"> Candidate</w:t>
      </w:r>
      <w:r w:rsidR="000A279C" w:rsidRPr="00D774A3">
        <w:rPr>
          <w:sz w:val="22"/>
          <w:szCs w:val="22"/>
        </w:rPr>
        <w:t xml:space="preserve"> </w:t>
      </w:r>
    </w:p>
    <w:p w14:paraId="154B4E32" w14:textId="299496B9" w:rsidR="00DD3162" w:rsidRPr="00D774A3" w:rsidRDefault="00A0558F" w:rsidP="00CE604F">
      <w:pPr>
        <w:rPr>
          <w:sz w:val="22"/>
          <w:szCs w:val="22"/>
        </w:rPr>
      </w:pPr>
      <w:r w:rsidRPr="00D774A3">
        <w:rPr>
          <w:sz w:val="22"/>
          <w:szCs w:val="22"/>
        </w:rPr>
        <w:t>Institute for Resources, Environment and Sustainability</w:t>
      </w:r>
      <w:r w:rsidR="000A279C" w:rsidRPr="00D774A3">
        <w:rPr>
          <w:sz w:val="22"/>
          <w:szCs w:val="22"/>
        </w:rPr>
        <w:t>,</w:t>
      </w:r>
      <w:r w:rsidR="00CE604F" w:rsidRPr="00D774A3">
        <w:rPr>
          <w:sz w:val="22"/>
          <w:szCs w:val="22"/>
        </w:rPr>
        <w:t xml:space="preserve"> </w:t>
      </w:r>
    </w:p>
    <w:p w14:paraId="050394AE" w14:textId="34094B53" w:rsidR="002A3DE2" w:rsidRPr="00D774A3" w:rsidRDefault="0046019F" w:rsidP="00F2580D">
      <w:pPr>
        <w:tabs>
          <w:tab w:val="right" w:pos="9639"/>
        </w:tabs>
        <w:spacing w:line="200" w:lineRule="atLeast"/>
        <w:rPr>
          <w:color w:val="FF0000"/>
          <w:sz w:val="22"/>
          <w:szCs w:val="22"/>
        </w:rPr>
      </w:pPr>
      <w:r w:rsidRPr="00D774A3">
        <w:rPr>
          <w:sz w:val="22"/>
          <w:szCs w:val="22"/>
        </w:rPr>
        <w:t xml:space="preserve">University of </w:t>
      </w:r>
      <w:r w:rsidR="002053C4" w:rsidRPr="00D774A3">
        <w:rPr>
          <w:sz w:val="22"/>
          <w:szCs w:val="22"/>
        </w:rPr>
        <w:t>British Columbia</w:t>
      </w:r>
      <w:r w:rsidR="00C7619E" w:rsidRPr="00D774A3">
        <w:rPr>
          <w:sz w:val="22"/>
          <w:szCs w:val="22"/>
        </w:rPr>
        <w:t xml:space="preserve"> (</w:t>
      </w:r>
      <w:r w:rsidR="002053C4" w:rsidRPr="00D774A3">
        <w:rPr>
          <w:sz w:val="22"/>
          <w:szCs w:val="22"/>
        </w:rPr>
        <w:t>UBC</w:t>
      </w:r>
      <w:r w:rsidR="00C7619E" w:rsidRPr="00D774A3">
        <w:rPr>
          <w:sz w:val="22"/>
          <w:szCs w:val="22"/>
        </w:rPr>
        <w:t>)</w:t>
      </w:r>
      <w:r w:rsidR="00DD3162" w:rsidRPr="00D774A3">
        <w:rPr>
          <w:sz w:val="22"/>
          <w:szCs w:val="22"/>
        </w:rPr>
        <w:t xml:space="preserve"> </w:t>
      </w:r>
      <w:r w:rsidR="00D9628B" w:rsidRPr="00D774A3">
        <w:rPr>
          <w:sz w:val="22"/>
          <w:szCs w:val="22"/>
        </w:rPr>
        <w:t>[</w:t>
      </w:r>
      <w:r w:rsidR="007A5754" w:rsidRPr="00D774A3">
        <w:rPr>
          <w:sz w:val="22"/>
          <w:szCs w:val="22"/>
        </w:rPr>
        <w:t>20</w:t>
      </w:r>
      <w:r w:rsidR="00A0558F" w:rsidRPr="00D774A3">
        <w:rPr>
          <w:sz w:val="22"/>
          <w:szCs w:val="22"/>
        </w:rPr>
        <w:t>17</w:t>
      </w:r>
      <w:r w:rsidR="002A3DE2" w:rsidRPr="00D774A3">
        <w:rPr>
          <w:sz w:val="22"/>
          <w:szCs w:val="22"/>
        </w:rPr>
        <w:t xml:space="preserve"> </w:t>
      </w:r>
      <w:r w:rsidR="00D9628B" w:rsidRPr="00D774A3">
        <w:rPr>
          <w:sz w:val="22"/>
          <w:szCs w:val="22"/>
        </w:rPr>
        <w:t>–</w:t>
      </w:r>
      <w:r w:rsidR="002A3DE2" w:rsidRPr="00D774A3">
        <w:rPr>
          <w:sz w:val="22"/>
          <w:szCs w:val="22"/>
        </w:rPr>
        <w:t xml:space="preserve"> present</w:t>
      </w:r>
      <w:r w:rsidR="00D9628B" w:rsidRPr="00D774A3">
        <w:rPr>
          <w:sz w:val="22"/>
          <w:szCs w:val="22"/>
        </w:rPr>
        <w:t>]</w:t>
      </w:r>
    </w:p>
    <w:p w14:paraId="520FE1B2" w14:textId="3520272C" w:rsidR="008555F7" w:rsidRPr="00D774A3" w:rsidRDefault="00A0558F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bookmarkStart w:id="0" w:name="_Hlk54020351"/>
      <w:r w:rsidRPr="00D774A3">
        <w:rPr>
          <w:sz w:val="22"/>
          <w:szCs w:val="22"/>
        </w:rPr>
        <w:t>411-2202</w:t>
      </w:r>
      <w:r w:rsidR="00CE604F" w:rsidRPr="00D774A3">
        <w:rPr>
          <w:sz w:val="22"/>
          <w:szCs w:val="22"/>
        </w:rPr>
        <w:t xml:space="preserve"> Main Mall, </w:t>
      </w:r>
      <w:r w:rsidR="008555F7" w:rsidRPr="00D774A3">
        <w:rPr>
          <w:sz w:val="22"/>
          <w:szCs w:val="22"/>
        </w:rPr>
        <w:t>Vancouver, BC, V6T 1Z4</w:t>
      </w:r>
      <w:bookmarkEnd w:id="0"/>
    </w:p>
    <w:p w14:paraId="2D8B8A51" w14:textId="11ACD28C" w:rsidR="00A67594" w:rsidRPr="00D774A3" w:rsidRDefault="00A67594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r w:rsidRPr="00D774A3">
        <w:rPr>
          <w:sz w:val="22"/>
          <w:szCs w:val="22"/>
        </w:rPr>
        <w:t>Email: yeonuk.kim.may@gmail.com</w:t>
      </w:r>
    </w:p>
    <w:p w14:paraId="03045433" w14:textId="52AE2656" w:rsidR="008555F7" w:rsidRPr="00D774A3" w:rsidRDefault="008555F7" w:rsidP="00F2580D">
      <w:pPr>
        <w:pStyle w:val="Heading1"/>
        <w:pBdr>
          <w:bottom w:val="single" w:sz="4" w:space="1" w:color="auto"/>
        </w:pBdr>
        <w:spacing w:line="200" w:lineRule="atLeast"/>
        <w:jc w:val="both"/>
        <w:rPr>
          <w:b w:val="0"/>
          <w:iCs/>
          <w:sz w:val="22"/>
          <w:szCs w:val="22"/>
        </w:rPr>
      </w:pPr>
      <w:r w:rsidRPr="00D774A3">
        <w:rPr>
          <w:b w:val="0"/>
          <w:iCs/>
          <w:sz w:val="22"/>
          <w:szCs w:val="22"/>
        </w:rPr>
        <w:t xml:space="preserve">ORCID: </w:t>
      </w:r>
      <w:r w:rsidR="00A0558F" w:rsidRPr="00D774A3">
        <w:rPr>
          <w:b w:val="0"/>
          <w:iCs/>
          <w:sz w:val="22"/>
          <w:szCs w:val="22"/>
        </w:rPr>
        <w:t>orcid.org/0000-0003-2993-8687</w:t>
      </w:r>
      <w:r w:rsidR="00F50E7B">
        <w:rPr>
          <w:b w:val="0"/>
          <w:iCs/>
          <w:sz w:val="22"/>
          <w:szCs w:val="22"/>
        </w:rPr>
        <w:t xml:space="preserve">; </w:t>
      </w:r>
      <w:r w:rsidR="000A279C" w:rsidRPr="00D774A3">
        <w:rPr>
          <w:b w:val="0"/>
          <w:iCs/>
          <w:sz w:val="22"/>
          <w:szCs w:val="22"/>
        </w:rPr>
        <w:t xml:space="preserve">Researcher ID: </w:t>
      </w:r>
      <w:r w:rsidR="00A0558F" w:rsidRPr="00D774A3">
        <w:rPr>
          <w:b w:val="0"/>
          <w:iCs/>
          <w:sz w:val="22"/>
          <w:szCs w:val="22"/>
        </w:rPr>
        <w:t>ABC-2175-2020</w:t>
      </w:r>
      <w:r w:rsidR="000A279C" w:rsidRPr="00D774A3">
        <w:rPr>
          <w:b w:val="0"/>
          <w:iCs/>
          <w:sz w:val="22"/>
          <w:szCs w:val="22"/>
        </w:rPr>
        <w:t xml:space="preserve"> </w:t>
      </w:r>
    </w:p>
    <w:p w14:paraId="756B99BF" w14:textId="599D96E6" w:rsidR="00AC2636" w:rsidRPr="00D774A3" w:rsidRDefault="00AC2636" w:rsidP="00F4438E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 xml:space="preserve">Education and professional experience </w:t>
      </w:r>
    </w:p>
    <w:p w14:paraId="3BF6199E" w14:textId="339E355E" w:rsidR="00AC2636" w:rsidRPr="00D774A3" w:rsidRDefault="00AC2636" w:rsidP="00AC2636">
      <w:pPr>
        <w:ind w:firstLine="180"/>
        <w:rPr>
          <w:b/>
          <w:i/>
          <w:sz w:val="22"/>
          <w:szCs w:val="22"/>
        </w:rPr>
      </w:pPr>
      <w:r w:rsidRPr="00D774A3">
        <w:rPr>
          <w:b/>
          <w:i/>
          <w:sz w:val="22"/>
          <w:szCs w:val="22"/>
        </w:rPr>
        <w:t>Education:</w:t>
      </w:r>
    </w:p>
    <w:p w14:paraId="6B418528" w14:textId="2F61050E" w:rsidR="00AC2636" w:rsidRPr="00D774A3" w:rsidRDefault="00AC2636" w:rsidP="00DD3162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 w:rsidRPr="00D774A3">
        <w:rPr>
          <w:color w:val="000000"/>
          <w:sz w:val="22"/>
          <w:szCs w:val="22"/>
          <w:lang w:eastAsia="zh-TW"/>
        </w:rPr>
        <w:t>Ph. D.</w:t>
      </w:r>
      <w:r w:rsidR="00A0558F" w:rsidRPr="00D774A3">
        <w:rPr>
          <w:color w:val="000000"/>
          <w:sz w:val="22"/>
          <w:szCs w:val="22"/>
          <w:lang w:eastAsia="zh-TW"/>
        </w:rPr>
        <w:t xml:space="preserve"> Candidate</w:t>
      </w:r>
      <w:r w:rsidRPr="00D774A3">
        <w:rPr>
          <w:color w:val="000000"/>
          <w:sz w:val="22"/>
          <w:szCs w:val="22"/>
          <w:lang w:eastAsia="zh-TW"/>
        </w:rPr>
        <w:t xml:space="preserve">, </w:t>
      </w:r>
      <w:r w:rsidR="00365A7F" w:rsidRPr="00D774A3">
        <w:rPr>
          <w:snapToGrid w:val="0"/>
          <w:sz w:val="22"/>
        </w:rPr>
        <w:t>University of British Columbia</w:t>
      </w:r>
      <w:r w:rsidR="002E384C" w:rsidRPr="00D774A3">
        <w:rPr>
          <w:snapToGrid w:val="0"/>
          <w:sz w:val="22"/>
        </w:rPr>
        <w:t xml:space="preserve">, </w:t>
      </w:r>
      <w:r w:rsidR="00365A7F" w:rsidRPr="00D774A3">
        <w:rPr>
          <w:snapToGrid w:val="0"/>
          <w:sz w:val="22"/>
        </w:rPr>
        <w:t>Canada</w:t>
      </w:r>
      <w:r w:rsidR="002E384C" w:rsidRPr="00D774A3">
        <w:rPr>
          <w:snapToGrid w:val="0"/>
          <w:sz w:val="22"/>
        </w:rPr>
        <w:t>.</w:t>
      </w:r>
      <w:r w:rsidR="00F035E0" w:rsidRPr="00D774A3">
        <w:rPr>
          <w:sz w:val="22"/>
          <w:szCs w:val="22"/>
          <w:lang w:eastAsia="zh-TW"/>
        </w:rPr>
        <w:t xml:space="preserve"> </w:t>
      </w:r>
      <w:r w:rsidR="00A0558F" w:rsidRPr="00D774A3">
        <w:rPr>
          <w:sz w:val="22"/>
          <w:szCs w:val="22"/>
          <w:lang w:eastAsia="zh-TW"/>
        </w:rPr>
        <w:tab/>
      </w:r>
      <w:r w:rsidR="00D9628B" w:rsidRPr="00D774A3">
        <w:rPr>
          <w:color w:val="000000"/>
          <w:sz w:val="22"/>
          <w:szCs w:val="22"/>
        </w:rPr>
        <w:t>[</w:t>
      </w:r>
      <w:r w:rsidR="00A0558F" w:rsidRPr="00D774A3">
        <w:rPr>
          <w:color w:val="000000"/>
          <w:sz w:val="22"/>
          <w:szCs w:val="22"/>
        </w:rPr>
        <w:t>2017</w:t>
      </w:r>
      <w:r w:rsidR="00A0558F" w:rsidRPr="00D774A3">
        <w:rPr>
          <w:sz w:val="22"/>
          <w:szCs w:val="22"/>
        </w:rPr>
        <w:t xml:space="preserve"> – present</w:t>
      </w:r>
      <w:r w:rsidR="00D9628B" w:rsidRPr="00D774A3">
        <w:rPr>
          <w:color w:val="000000"/>
          <w:sz w:val="22"/>
          <w:szCs w:val="22"/>
        </w:rPr>
        <w:t>]</w:t>
      </w:r>
    </w:p>
    <w:p w14:paraId="3109D2A5" w14:textId="2C068A9C" w:rsidR="001509D1" w:rsidRPr="00D774A3" w:rsidRDefault="00F47039" w:rsidP="002E384C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 w:rsidRPr="00D774A3">
        <w:rPr>
          <w:color w:val="000000"/>
          <w:sz w:val="22"/>
          <w:szCs w:val="22"/>
        </w:rPr>
        <w:t>Fast</w:t>
      </w:r>
      <w:r w:rsidR="007769E1" w:rsidRPr="00D774A3">
        <w:rPr>
          <w:color w:val="000000"/>
          <w:sz w:val="22"/>
          <w:szCs w:val="22"/>
        </w:rPr>
        <w:t>-</w:t>
      </w:r>
      <w:r w:rsidRPr="00D774A3">
        <w:rPr>
          <w:color w:val="000000"/>
          <w:sz w:val="22"/>
          <w:szCs w:val="22"/>
        </w:rPr>
        <w:t>track t</w:t>
      </w:r>
      <w:r w:rsidR="001509D1" w:rsidRPr="00D774A3">
        <w:rPr>
          <w:color w:val="000000"/>
          <w:sz w:val="22"/>
          <w:szCs w:val="22"/>
        </w:rPr>
        <w:t xml:space="preserve">ransfer from MSc. to PhD, </w:t>
      </w:r>
      <w:r w:rsidR="001509D1" w:rsidRPr="00D774A3">
        <w:rPr>
          <w:snapToGrid w:val="0"/>
          <w:sz w:val="22"/>
        </w:rPr>
        <w:t>University of British Columbia, Canada.</w:t>
      </w:r>
      <w:r w:rsidR="001509D1" w:rsidRPr="00D774A3">
        <w:rPr>
          <w:snapToGrid w:val="0"/>
          <w:sz w:val="22"/>
        </w:rPr>
        <w:tab/>
        <w:t>[2018]</w:t>
      </w:r>
    </w:p>
    <w:p w14:paraId="77D37A12" w14:textId="6DA0131B" w:rsidR="002E384C" w:rsidRPr="00D774A3" w:rsidRDefault="002E384C" w:rsidP="002E384C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 w:rsidRPr="00D774A3">
        <w:rPr>
          <w:color w:val="000000"/>
          <w:sz w:val="22"/>
          <w:szCs w:val="22"/>
        </w:rPr>
        <w:t>BSc</w:t>
      </w:r>
      <w:r w:rsidRPr="00D774A3">
        <w:rPr>
          <w:sz w:val="22"/>
          <w:szCs w:val="22"/>
        </w:rPr>
        <w:t>.</w:t>
      </w:r>
      <w:r w:rsidR="000A279C" w:rsidRPr="00D774A3">
        <w:rPr>
          <w:sz w:val="22"/>
          <w:szCs w:val="22"/>
        </w:rPr>
        <w:t xml:space="preserve">, </w:t>
      </w:r>
      <w:r w:rsidR="00A0558F" w:rsidRPr="00D774A3">
        <w:rPr>
          <w:sz w:val="22"/>
          <w:szCs w:val="22"/>
        </w:rPr>
        <w:t>Rural Systems Engineering</w:t>
      </w:r>
      <w:r w:rsidRPr="00D774A3">
        <w:rPr>
          <w:sz w:val="22"/>
          <w:szCs w:val="22"/>
        </w:rPr>
        <w:t xml:space="preserve"> (</w:t>
      </w:r>
      <w:r w:rsidR="00A0558F" w:rsidRPr="00D774A3">
        <w:rPr>
          <w:i/>
          <w:iCs/>
          <w:sz w:val="22"/>
          <w:szCs w:val="22"/>
        </w:rPr>
        <w:t>Cum laude</w:t>
      </w:r>
      <w:r w:rsidRPr="00D774A3">
        <w:rPr>
          <w:sz w:val="22"/>
          <w:szCs w:val="22"/>
        </w:rPr>
        <w:t xml:space="preserve">), </w:t>
      </w:r>
      <w:r w:rsidR="00A0558F" w:rsidRPr="00D774A3">
        <w:rPr>
          <w:color w:val="000000"/>
          <w:sz w:val="22"/>
          <w:szCs w:val="22"/>
        </w:rPr>
        <w:t>Seoul National University</w:t>
      </w:r>
      <w:r w:rsidRPr="00D774A3">
        <w:rPr>
          <w:color w:val="000000"/>
          <w:sz w:val="22"/>
          <w:szCs w:val="22"/>
        </w:rPr>
        <w:t xml:space="preserve">, </w:t>
      </w:r>
      <w:r w:rsidR="00A0558F" w:rsidRPr="00D774A3">
        <w:rPr>
          <w:sz w:val="22"/>
          <w:szCs w:val="22"/>
        </w:rPr>
        <w:t>South Korea</w:t>
      </w:r>
      <w:r w:rsidR="000A279C" w:rsidRPr="00D774A3">
        <w:rPr>
          <w:sz w:val="22"/>
          <w:szCs w:val="22"/>
        </w:rPr>
        <w:t>.</w:t>
      </w:r>
      <w:r w:rsidR="000A279C" w:rsidRPr="00D774A3">
        <w:rPr>
          <w:sz w:val="22"/>
          <w:szCs w:val="22"/>
        </w:rPr>
        <w:tab/>
      </w:r>
      <w:r w:rsidRPr="00D774A3">
        <w:rPr>
          <w:color w:val="000000"/>
          <w:sz w:val="22"/>
          <w:szCs w:val="22"/>
        </w:rPr>
        <w:t>[</w:t>
      </w:r>
      <w:r w:rsidR="00A0558F" w:rsidRPr="00D774A3">
        <w:rPr>
          <w:color w:val="000000"/>
          <w:sz w:val="22"/>
          <w:szCs w:val="22"/>
        </w:rPr>
        <w:t>2016</w:t>
      </w:r>
      <w:r w:rsidRPr="00D774A3">
        <w:rPr>
          <w:color w:val="000000"/>
          <w:sz w:val="22"/>
          <w:szCs w:val="22"/>
        </w:rPr>
        <w:t>]</w:t>
      </w:r>
    </w:p>
    <w:p w14:paraId="127CDB99" w14:textId="5DF04DEC" w:rsidR="00AC2636" w:rsidRPr="00D774A3" w:rsidRDefault="00AC2636" w:rsidP="00F4438E">
      <w:pPr>
        <w:spacing w:before="120"/>
        <w:ind w:firstLine="180"/>
        <w:rPr>
          <w:b/>
          <w:i/>
          <w:sz w:val="22"/>
          <w:szCs w:val="22"/>
        </w:rPr>
      </w:pPr>
      <w:r w:rsidRPr="00D774A3">
        <w:rPr>
          <w:b/>
          <w:i/>
          <w:sz w:val="22"/>
          <w:szCs w:val="22"/>
        </w:rPr>
        <w:t>Profession</w:t>
      </w:r>
      <w:r w:rsidR="00C207CA" w:rsidRPr="00D774A3">
        <w:rPr>
          <w:b/>
          <w:i/>
          <w:sz w:val="22"/>
          <w:szCs w:val="22"/>
        </w:rPr>
        <w:t>al</w:t>
      </w:r>
      <w:r w:rsidRPr="00D774A3">
        <w:rPr>
          <w:b/>
          <w:i/>
          <w:sz w:val="22"/>
          <w:szCs w:val="22"/>
        </w:rPr>
        <w:t xml:space="preserve"> experience:</w:t>
      </w:r>
    </w:p>
    <w:p w14:paraId="5B013214" w14:textId="7AC50F2D" w:rsidR="00C5578D" w:rsidRPr="00D774A3" w:rsidRDefault="00365A7F" w:rsidP="00DD3162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  <w:lang w:eastAsia="zh-TW"/>
        </w:rPr>
      </w:pPr>
      <w:r w:rsidRPr="00D774A3">
        <w:rPr>
          <w:snapToGrid w:val="0"/>
          <w:sz w:val="22"/>
        </w:rPr>
        <w:t>Graduate Research Assistant</w:t>
      </w:r>
      <w:r w:rsidR="008555F7" w:rsidRPr="00D774A3">
        <w:rPr>
          <w:snapToGrid w:val="0"/>
          <w:sz w:val="22"/>
        </w:rPr>
        <w:t>, University of British Columbia</w:t>
      </w:r>
      <w:r w:rsidRPr="00D774A3">
        <w:rPr>
          <w:snapToGrid w:val="0"/>
          <w:sz w:val="22"/>
        </w:rPr>
        <w:t xml:space="preserve"> (PI: Dr. Mark </w:t>
      </w:r>
      <w:r w:rsidR="00E10FCF" w:rsidRPr="00D774A3">
        <w:rPr>
          <w:snapToGrid w:val="0"/>
          <w:sz w:val="22"/>
        </w:rPr>
        <w:t xml:space="preserve">S. </w:t>
      </w:r>
      <w:r w:rsidRPr="00D774A3">
        <w:rPr>
          <w:snapToGrid w:val="0"/>
          <w:sz w:val="22"/>
        </w:rPr>
        <w:t>Johnson)</w:t>
      </w:r>
      <w:r w:rsidR="00C5578D" w:rsidRPr="00D774A3">
        <w:rPr>
          <w:sz w:val="22"/>
          <w:szCs w:val="22"/>
          <w:lang w:eastAsia="zh-TW"/>
        </w:rPr>
        <w:tab/>
      </w:r>
      <w:r w:rsidR="000A279C" w:rsidRPr="00D774A3">
        <w:rPr>
          <w:sz w:val="22"/>
          <w:szCs w:val="22"/>
        </w:rPr>
        <w:t>[20</w:t>
      </w:r>
      <w:r w:rsidRPr="00D774A3">
        <w:rPr>
          <w:sz w:val="22"/>
          <w:szCs w:val="22"/>
        </w:rPr>
        <w:t>17</w:t>
      </w:r>
      <w:r w:rsidR="000A279C" w:rsidRPr="00D774A3">
        <w:rPr>
          <w:sz w:val="22"/>
          <w:szCs w:val="22"/>
        </w:rPr>
        <w:t xml:space="preserve"> – present]</w:t>
      </w:r>
    </w:p>
    <w:p w14:paraId="04DF3324" w14:textId="7721137A" w:rsidR="00C838C3" w:rsidRPr="00D774A3" w:rsidRDefault="00365A7F" w:rsidP="00F4438E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>Research</w:t>
      </w:r>
      <w:r w:rsidR="003C52F5" w:rsidRPr="00D774A3">
        <w:rPr>
          <w:snapToGrid w:val="0"/>
          <w:sz w:val="22"/>
        </w:rPr>
        <w:t xml:space="preserve"> Associate</w:t>
      </w:r>
      <w:r w:rsidRPr="00D774A3">
        <w:rPr>
          <w:snapToGrid w:val="0"/>
          <w:sz w:val="22"/>
        </w:rPr>
        <w:t>, National Center for Agro</w:t>
      </w:r>
      <w:r w:rsidR="00D22F16" w:rsidRPr="00D774A3">
        <w:rPr>
          <w:snapToGrid w:val="0"/>
          <w:sz w:val="22"/>
        </w:rPr>
        <w:t>-</w:t>
      </w:r>
      <w:r w:rsidRPr="00D774A3">
        <w:rPr>
          <w:snapToGrid w:val="0"/>
          <w:sz w:val="22"/>
        </w:rPr>
        <w:t>Meteorology, South Korea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[2016]</w:t>
      </w:r>
    </w:p>
    <w:p w14:paraId="117C446B" w14:textId="17E760CA" w:rsidR="00365A7F" w:rsidRPr="00D774A3" w:rsidRDefault="00365A7F" w:rsidP="00F4438E">
      <w:pPr>
        <w:pStyle w:val="DefaultText"/>
        <w:tabs>
          <w:tab w:val="right" w:pos="9639"/>
          <w:tab w:val="right" w:pos="10080"/>
        </w:tabs>
        <w:ind w:leftChars="70" w:left="168"/>
        <w:rPr>
          <w:snapToGrid w:val="0"/>
          <w:sz w:val="22"/>
        </w:rPr>
      </w:pPr>
      <w:r w:rsidRPr="00D774A3">
        <w:rPr>
          <w:snapToGrid w:val="0"/>
          <w:sz w:val="22"/>
        </w:rPr>
        <w:t>Undergraduate Research Assistant, Seoul National University (PI: Dr. Joon Kim)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[2014 – 2015]</w:t>
      </w:r>
    </w:p>
    <w:p w14:paraId="474871DF" w14:textId="77777777" w:rsidR="00ED051F" w:rsidRPr="00D774A3" w:rsidRDefault="00ED051F" w:rsidP="001374B3">
      <w:pPr>
        <w:autoSpaceDE w:val="0"/>
        <w:autoSpaceDN w:val="0"/>
        <w:adjustRightInd w:val="0"/>
        <w:rPr>
          <w:rFonts w:ascii="TimesNewRomanPSMT" w:eastAsia="PMingLiU" w:hAnsi="TimesNewRomanPSMT" w:cs="TimesNewRomanPSMT"/>
          <w:sz w:val="22"/>
          <w:szCs w:val="22"/>
          <w:lang w:eastAsia="zh-TW"/>
        </w:rPr>
      </w:pPr>
    </w:p>
    <w:p w14:paraId="45D183C7" w14:textId="138CDCF9" w:rsidR="000502A7" w:rsidRPr="00D774A3" w:rsidRDefault="0012744C" w:rsidP="009A1FE7">
      <w:pPr>
        <w:pStyle w:val="Heading1"/>
        <w:pBdr>
          <w:bottom w:val="single" w:sz="4" w:space="1" w:color="auto"/>
        </w:pBdr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Honors and</w:t>
      </w:r>
      <w:r w:rsidR="000502A7" w:rsidRPr="00D774A3">
        <w:rPr>
          <w:iCs/>
          <w:sz w:val="22"/>
          <w:szCs w:val="22"/>
        </w:rPr>
        <w:t xml:space="preserve"> </w:t>
      </w:r>
      <w:r w:rsidR="00570F13">
        <w:rPr>
          <w:iCs/>
          <w:sz w:val="22"/>
          <w:szCs w:val="22"/>
        </w:rPr>
        <w:t>a</w:t>
      </w:r>
      <w:r w:rsidR="000502A7" w:rsidRPr="00D774A3">
        <w:rPr>
          <w:iCs/>
          <w:sz w:val="22"/>
          <w:szCs w:val="22"/>
        </w:rPr>
        <w:t>wards</w:t>
      </w:r>
    </w:p>
    <w:p w14:paraId="6400175E" w14:textId="1D7E7B71" w:rsidR="00D774A3" w:rsidRPr="00D774A3" w:rsidRDefault="00A567DF" w:rsidP="00D774A3">
      <w:pPr>
        <w:jc w:val="center"/>
        <w:rPr>
          <w:u w:val="single"/>
        </w:rPr>
      </w:pPr>
      <w:r w:rsidRPr="00D774A3">
        <w:rPr>
          <w:u w:val="single"/>
        </w:rPr>
        <w:t>Graduate program</w:t>
      </w:r>
    </w:p>
    <w:p w14:paraId="595142DA" w14:textId="77777777" w:rsidR="00D774A3" w:rsidRPr="00D774A3" w:rsidRDefault="00D774A3" w:rsidP="00D1721B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2020 – 2022. President’s Academic Excellence Initiative PhD Award. UBC </w:t>
      </w:r>
    </w:p>
    <w:p w14:paraId="040281FF" w14:textId="4BC17FD1" w:rsidR="00921DA0" w:rsidRPr="00D774A3" w:rsidRDefault="00921DA0" w:rsidP="00D1721B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</w:t>
      </w:r>
      <w:r w:rsidR="00427237" w:rsidRPr="00D774A3">
        <w:rPr>
          <w:sz w:val="22"/>
          <w:szCs w:val="22"/>
          <w:lang w:eastAsia="en-CA"/>
        </w:rPr>
        <w:t xml:space="preserve">18 – </w:t>
      </w:r>
      <w:r w:rsidR="0079219F" w:rsidRPr="00D774A3">
        <w:rPr>
          <w:sz w:val="22"/>
          <w:szCs w:val="22"/>
          <w:lang w:eastAsia="en-CA"/>
        </w:rPr>
        <w:t>2022</w:t>
      </w:r>
      <w:r w:rsidR="00427237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</w:t>
      </w:r>
      <w:r w:rsidR="00427237" w:rsidRPr="00D774A3">
        <w:rPr>
          <w:sz w:val="22"/>
          <w:szCs w:val="22"/>
          <w:lang w:eastAsia="en-CA"/>
        </w:rPr>
        <w:t>Four Years Doctoral Fellowships</w:t>
      </w:r>
      <w:r w:rsidR="00DA3ECA" w:rsidRPr="00D774A3">
        <w:rPr>
          <w:sz w:val="22"/>
          <w:szCs w:val="22"/>
          <w:lang w:eastAsia="en-CA"/>
        </w:rPr>
        <w:t>.</w:t>
      </w:r>
      <w:r w:rsidR="00427237" w:rsidRPr="00D774A3">
        <w:rPr>
          <w:sz w:val="22"/>
          <w:szCs w:val="22"/>
          <w:lang w:eastAsia="en-CA"/>
        </w:rPr>
        <w:t xml:space="preserve"> UBC</w:t>
      </w:r>
    </w:p>
    <w:p w14:paraId="406834AF" w14:textId="03CEA166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2017 – 2022. International Tuition Award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UBC</w:t>
      </w:r>
    </w:p>
    <w:p w14:paraId="004199E9" w14:textId="5D253132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2017 – 2018. Faculty of Science Graduate Award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UBC</w:t>
      </w:r>
    </w:p>
    <w:p w14:paraId="76DD3E7A" w14:textId="61BF528C" w:rsidR="006B393F" w:rsidRPr="00D774A3" w:rsidRDefault="006B393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2019. Mitacs Globallink Research Award. Mitacs</w:t>
      </w:r>
    </w:p>
    <w:p w14:paraId="45D0FABE" w14:textId="79524DCE" w:rsidR="00E8604A" w:rsidRPr="00D774A3" w:rsidRDefault="00427237" w:rsidP="00D1721B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2018.</w:t>
      </w:r>
      <w:r w:rsidR="00DA3ECA" w:rsidRPr="00D774A3">
        <w:rPr>
          <w:sz w:val="22"/>
          <w:szCs w:val="22"/>
          <w:lang w:eastAsia="en-CA"/>
        </w:rPr>
        <w:t xml:space="preserve"> Award by President of Korea Water Resources Corporation.</w:t>
      </w:r>
      <w:r w:rsidRPr="00D774A3">
        <w:rPr>
          <w:sz w:val="22"/>
          <w:szCs w:val="22"/>
          <w:lang w:eastAsia="en-CA"/>
        </w:rPr>
        <w:t xml:space="preserve"> Idea contest for sustainable water management in South Korea</w:t>
      </w:r>
    </w:p>
    <w:p w14:paraId="68C6D34B" w14:textId="7A660F77" w:rsidR="00A567DF" w:rsidRPr="00D774A3" w:rsidRDefault="00A567DF" w:rsidP="00A567DF">
      <w:pPr>
        <w:jc w:val="center"/>
        <w:rPr>
          <w:u w:val="single"/>
        </w:rPr>
      </w:pPr>
      <w:r w:rsidRPr="00D774A3">
        <w:rPr>
          <w:u w:val="single"/>
        </w:rPr>
        <w:t>Undergraduate program</w:t>
      </w:r>
    </w:p>
    <w:p w14:paraId="5C862904" w14:textId="6437E5CD" w:rsidR="00D1721B" w:rsidRPr="00D774A3" w:rsidRDefault="00D1721B" w:rsidP="00427237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</w:t>
      </w:r>
      <w:r w:rsidR="00427237" w:rsidRPr="00D774A3">
        <w:rPr>
          <w:sz w:val="22"/>
          <w:szCs w:val="22"/>
          <w:lang w:eastAsia="en-CA"/>
        </w:rPr>
        <w:t>7</w:t>
      </w:r>
      <w:r w:rsidRPr="00D774A3">
        <w:rPr>
          <w:sz w:val="22"/>
          <w:szCs w:val="22"/>
          <w:lang w:eastAsia="en-CA"/>
        </w:rPr>
        <w:t xml:space="preserve">. </w:t>
      </w:r>
      <w:r w:rsidR="00427237" w:rsidRPr="00D774A3">
        <w:rPr>
          <w:sz w:val="22"/>
          <w:szCs w:val="22"/>
          <w:lang w:eastAsia="en-CA"/>
        </w:rPr>
        <w:t>Excellent Degree Thesis Award</w:t>
      </w:r>
      <w:r w:rsidR="00DA3ECA" w:rsidRPr="00D774A3">
        <w:rPr>
          <w:sz w:val="22"/>
          <w:szCs w:val="22"/>
          <w:lang w:eastAsia="en-CA"/>
        </w:rPr>
        <w:t>.</w:t>
      </w:r>
      <w:r w:rsidR="00427237" w:rsidRPr="00D774A3">
        <w:rPr>
          <w:sz w:val="22"/>
          <w:szCs w:val="22"/>
          <w:lang w:eastAsia="en-CA"/>
        </w:rPr>
        <w:t xml:space="preserve"> College of Agriculture and Life Science, SNU</w:t>
      </w:r>
    </w:p>
    <w:p w14:paraId="61D7730F" w14:textId="412C1383" w:rsidR="00427237" w:rsidRPr="00D774A3" w:rsidRDefault="00427237" w:rsidP="00427237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2015. Grand Prize</w:t>
      </w:r>
      <w:r w:rsidR="00DA3ECA" w:rsidRPr="00D774A3">
        <w:rPr>
          <w:sz w:val="22"/>
          <w:szCs w:val="22"/>
          <w:lang w:eastAsia="en-CA"/>
        </w:rPr>
        <w:t xml:space="preserve"> (Award by President of SNU).</w:t>
      </w:r>
      <w:r w:rsidRPr="00D774A3">
        <w:rPr>
          <w:sz w:val="22"/>
          <w:szCs w:val="22"/>
          <w:lang w:eastAsia="en-CA"/>
        </w:rPr>
        <w:t xml:space="preserve"> SNU Undergraduate Research </w:t>
      </w:r>
      <w:r w:rsidR="00D818A7">
        <w:rPr>
          <w:sz w:val="22"/>
          <w:szCs w:val="22"/>
          <w:lang w:eastAsia="en-CA"/>
        </w:rPr>
        <w:t>Program</w:t>
      </w:r>
      <w:r w:rsidR="00DA3ECA" w:rsidRPr="00D774A3">
        <w:rPr>
          <w:sz w:val="22"/>
          <w:szCs w:val="22"/>
          <w:lang w:eastAsia="en-CA"/>
        </w:rPr>
        <w:t>, SNU</w:t>
      </w:r>
    </w:p>
    <w:p w14:paraId="09989C42" w14:textId="6352A774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2015. Evergreen Scholarship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 Evergreen Scholarship Foundation</w:t>
      </w:r>
    </w:p>
    <w:p w14:paraId="3EAF5762" w14:textId="0CE37411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2014 – 2015. Agricultural Engineering Scholarship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 Alumni Association of Agricultural Engineering</w:t>
      </w:r>
    </w:p>
    <w:p w14:paraId="67B82869" w14:textId="4877E408" w:rsidR="00A567DF" w:rsidRPr="00D774A3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2011, 2014-2015. Merit Based Scholarship (Scholarship of Superior Academic Performance)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</w:t>
      </w:r>
    </w:p>
    <w:p w14:paraId="0F8EDC8B" w14:textId="4EF3023B" w:rsidR="00A567DF" w:rsidRPr="00D774A3" w:rsidRDefault="00A567DF" w:rsidP="00427237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2009. National Scholarship for Science and Engineering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Korea Student Aid Foundation</w:t>
      </w:r>
    </w:p>
    <w:p w14:paraId="5BA96534" w14:textId="77777777" w:rsidR="00AA1579" w:rsidRPr="00D774A3" w:rsidRDefault="00AA1579" w:rsidP="00427237">
      <w:pPr>
        <w:autoSpaceDE w:val="0"/>
        <w:autoSpaceDN w:val="0"/>
        <w:adjustRightInd w:val="0"/>
        <w:rPr>
          <w:sz w:val="22"/>
          <w:szCs w:val="22"/>
          <w:lang w:eastAsia="en-CA"/>
        </w:rPr>
      </w:pPr>
    </w:p>
    <w:p w14:paraId="18BE653D" w14:textId="5C54FF0A" w:rsidR="000255D0" w:rsidRPr="00D774A3" w:rsidRDefault="0079219F" w:rsidP="009F0997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 w:rsidRPr="00D774A3">
        <w:rPr>
          <w:sz w:val="22"/>
          <w:szCs w:val="22"/>
        </w:rPr>
        <w:t xml:space="preserve">Courses </w:t>
      </w:r>
      <w:r w:rsidR="00570F13">
        <w:rPr>
          <w:sz w:val="22"/>
          <w:szCs w:val="22"/>
        </w:rPr>
        <w:t>t</w:t>
      </w:r>
      <w:r w:rsidRPr="00D774A3">
        <w:rPr>
          <w:sz w:val="22"/>
          <w:szCs w:val="22"/>
        </w:rPr>
        <w:t>aught</w:t>
      </w:r>
    </w:p>
    <w:p w14:paraId="0ADD1DAC" w14:textId="408FA2EF" w:rsidR="00341233" w:rsidRPr="00D774A3" w:rsidRDefault="0079219F" w:rsidP="00FD72EE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Module developer and delivery</w:t>
      </w:r>
      <w:r w:rsidR="00341233" w:rsidRPr="00D774A3">
        <w:rPr>
          <w:sz w:val="22"/>
          <w:szCs w:val="22"/>
        </w:rPr>
        <w:t>.</w:t>
      </w:r>
      <w:r w:rsidRPr="00D774A3">
        <w:rPr>
          <w:sz w:val="22"/>
          <w:szCs w:val="22"/>
        </w:rPr>
        <w:t xml:space="preserve"> Ecohydrology of Watersheds and Water Systems (ENVR 420</w:t>
      </w:r>
      <w:r w:rsidR="00BF0E1F" w:rsidRPr="00D774A3">
        <w:rPr>
          <w:sz w:val="22"/>
          <w:szCs w:val="22"/>
        </w:rPr>
        <w:t>, UBC</w:t>
      </w:r>
      <w:r w:rsidRPr="00D774A3">
        <w:rPr>
          <w:sz w:val="22"/>
          <w:szCs w:val="22"/>
        </w:rPr>
        <w:t>), Guest lecture topic: Evapotranspiration</w:t>
      </w:r>
      <w:r w:rsidR="00523D1E" w:rsidRPr="00D774A3">
        <w:rPr>
          <w:sz w:val="22"/>
          <w:szCs w:val="22"/>
        </w:rPr>
        <w:t xml:space="preserve"> theory and applications</w:t>
      </w:r>
      <w:r w:rsidR="00FD72EE" w:rsidRPr="00D774A3">
        <w:rPr>
          <w:sz w:val="22"/>
          <w:szCs w:val="22"/>
        </w:rPr>
        <w:tab/>
      </w:r>
      <w:r w:rsidR="00341233" w:rsidRPr="00D774A3">
        <w:rPr>
          <w:sz w:val="22"/>
          <w:szCs w:val="22"/>
        </w:rPr>
        <w:t>[201</w:t>
      </w:r>
      <w:r w:rsidRPr="00D774A3">
        <w:rPr>
          <w:sz w:val="22"/>
          <w:szCs w:val="22"/>
        </w:rPr>
        <w:t>9</w:t>
      </w:r>
      <w:r w:rsidR="003C615C" w:rsidRPr="00D774A3">
        <w:rPr>
          <w:sz w:val="22"/>
          <w:szCs w:val="22"/>
        </w:rPr>
        <w:t xml:space="preserve"> – 2022</w:t>
      </w:r>
      <w:r w:rsidR="00341233" w:rsidRPr="00D774A3">
        <w:rPr>
          <w:sz w:val="22"/>
          <w:szCs w:val="22"/>
        </w:rPr>
        <w:t>]</w:t>
      </w:r>
    </w:p>
    <w:p w14:paraId="58255BC1" w14:textId="17B35A8B" w:rsidR="00341233" w:rsidRPr="00D774A3" w:rsidRDefault="0079219F" w:rsidP="00FD72EE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Teaching Assistant</w:t>
      </w:r>
      <w:r w:rsidR="00FD72EE" w:rsidRPr="00D774A3">
        <w:rPr>
          <w:i/>
          <w:iCs/>
          <w:sz w:val="22"/>
          <w:szCs w:val="22"/>
        </w:rPr>
        <w:t>.</w:t>
      </w:r>
      <w:r w:rsidR="00341233" w:rsidRPr="00D774A3">
        <w:rPr>
          <w:sz w:val="22"/>
          <w:szCs w:val="22"/>
        </w:rPr>
        <w:t xml:space="preserve"> </w:t>
      </w:r>
      <w:r w:rsidRPr="00D774A3">
        <w:rPr>
          <w:sz w:val="22"/>
          <w:szCs w:val="22"/>
        </w:rPr>
        <w:t>Ecohydrology of Watersheds and Water Systems (ENVR 420</w:t>
      </w:r>
      <w:r w:rsidR="00BF0E1F" w:rsidRPr="00D774A3">
        <w:rPr>
          <w:sz w:val="22"/>
          <w:szCs w:val="22"/>
        </w:rPr>
        <w:t>, UBC</w:t>
      </w:r>
      <w:r w:rsidRPr="00D774A3">
        <w:rPr>
          <w:sz w:val="22"/>
          <w:szCs w:val="22"/>
        </w:rPr>
        <w:t>)</w:t>
      </w:r>
      <w:r w:rsidR="00FD72EE" w:rsidRPr="00D774A3">
        <w:rPr>
          <w:sz w:val="22"/>
          <w:szCs w:val="22"/>
        </w:rPr>
        <w:tab/>
      </w:r>
      <w:r w:rsidR="00341233" w:rsidRPr="00D774A3">
        <w:rPr>
          <w:sz w:val="22"/>
          <w:szCs w:val="22"/>
        </w:rPr>
        <w:t>[201</w:t>
      </w:r>
      <w:r w:rsidRPr="00D774A3">
        <w:rPr>
          <w:sz w:val="22"/>
          <w:szCs w:val="22"/>
        </w:rPr>
        <w:t>8</w:t>
      </w:r>
      <w:r w:rsidR="00341233" w:rsidRPr="00D774A3">
        <w:rPr>
          <w:sz w:val="22"/>
          <w:szCs w:val="22"/>
        </w:rPr>
        <w:t>]</w:t>
      </w:r>
    </w:p>
    <w:p w14:paraId="0B77DB88" w14:textId="56A552D9" w:rsidR="00341233" w:rsidRPr="00D774A3" w:rsidRDefault="0079219F" w:rsidP="00FD72EE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Teaching Assistant</w:t>
      </w:r>
      <w:r w:rsidR="00FD72EE" w:rsidRPr="00D774A3">
        <w:rPr>
          <w:i/>
          <w:iCs/>
          <w:sz w:val="22"/>
          <w:szCs w:val="22"/>
        </w:rPr>
        <w:t>.</w:t>
      </w:r>
      <w:r w:rsidR="00341233" w:rsidRPr="00D774A3">
        <w:rPr>
          <w:sz w:val="22"/>
          <w:szCs w:val="22"/>
        </w:rPr>
        <w:t xml:space="preserve"> </w:t>
      </w:r>
      <w:r w:rsidRPr="00D774A3">
        <w:rPr>
          <w:sz w:val="22"/>
          <w:szCs w:val="22"/>
        </w:rPr>
        <w:t>Land, Food and Community 1 (LFS 250</w:t>
      </w:r>
      <w:r w:rsidR="00BF0E1F" w:rsidRPr="00D774A3">
        <w:rPr>
          <w:sz w:val="22"/>
          <w:szCs w:val="22"/>
        </w:rPr>
        <w:t>, UBC</w:t>
      </w:r>
      <w:r w:rsidRPr="00D774A3">
        <w:rPr>
          <w:sz w:val="22"/>
          <w:szCs w:val="22"/>
        </w:rPr>
        <w:t>)</w:t>
      </w:r>
      <w:r w:rsidR="00FD72EE" w:rsidRPr="00D774A3">
        <w:rPr>
          <w:sz w:val="22"/>
          <w:szCs w:val="22"/>
        </w:rPr>
        <w:tab/>
      </w:r>
      <w:r w:rsidR="00341233" w:rsidRPr="00D774A3">
        <w:rPr>
          <w:sz w:val="22"/>
          <w:szCs w:val="22"/>
        </w:rPr>
        <w:t xml:space="preserve"> [201</w:t>
      </w:r>
      <w:r w:rsidRPr="00D774A3">
        <w:rPr>
          <w:sz w:val="22"/>
          <w:szCs w:val="22"/>
        </w:rPr>
        <w:t>7</w:t>
      </w:r>
      <w:r w:rsidR="00FD72EE" w:rsidRPr="00D774A3">
        <w:rPr>
          <w:sz w:val="22"/>
          <w:szCs w:val="22"/>
        </w:rPr>
        <w:t xml:space="preserve"> – </w:t>
      </w:r>
      <w:r w:rsidR="00341233" w:rsidRPr="00D774A3">
        <w:rPr>
          <w:sz w:val="22"/>
          <w:szCs w:val="22"/>
        </w:rPr>
        <w:t>201</w:t>
      </w:r>
      <w:r w:rsidRPr="00D774A3">
        <w:rPr>
          <w:sz w:val="22"/>
          <w:szCs w:val="22"/>
        </w:rPr>
        <w:t>8</w:t>
      </w:r>
      <w:r w:rsidR="00341233" w:rsidRPr="00D774A3">
        <w:rPr>
          <w:sz w:val="22"/>
          <w:szCs w:val="22"/>
        </w:rPr>
        <w:t>]</w:t>
      </w:r>
    </w:p>
    <w:p w14:paraId="0546785D" w14:textId="6FC24176" w:rsidR="00A567DF" w:rsidRPr="00D774A3" w:rsidRDefault="00A567DF" w:rsidP="009F0997">
      <w:pPr>
        <w:pStyle w:val="DefaultText"/>
        <w:tabs>
          <w:tab w:val="right" w:pos="9639"/>
          <w:tab w:val="right" w:pos="10080"/>
        </w:tabs>
        <w:rPr>
          <w:sz w:val="20"/>
        </w:rPr>
      </w:pPr>
    </w:p>
    <w:p w14:paraId="6FFE12FB" w14:textId="0DB9F6D7" w:rsidR="00ED051F" w:rsidRPr="00D774A3" w:rsidRDefault="00E8604A" w:rsidP="009F0997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 w:rsidRPr="00D774A3">
        <w:rPr>
          <w:sz w:val="22"/>
          <w:szCs w:val="22"/>
        </w:rPr>
        <w:t>R</w:t>
      </w:r>
      <w:r w:rsidR="00ED051F" w:rsidRPr="00D774A3">
        <w:rPr>
          <w:sz w:val="22"/>
          <w:szCs w:val="22"/>
        </w:rPr>
        <w:t>esearch project</w:t>
      </w:r>
      <w:r w:rsidR="00105498" w:rsidRPr="00D774A3">
        <w:rPr>
          <w:sz w:val="22"/>
          <w:szCs w:val="22"/>
        </w:rPr>
        <w:t>s</w:t>
      </w:r>
    </w:p>
    <w:p w14:paraId="6A38EF92" w14:textId="323F4563" w:rsidR="00E8604A" w:rsidRPr="00D774A3" w:rsidRDefault="00590229" w:rsidP="00E8604A">
      <w:pPr>
        <w:jc w:val="center"/>
        <w:rPr>
          <w:u w:val="single"/>
        </w:rPr>
      </w:pPr>
      <w:bookmarkStart w:id="1" w:name="_Hlk54106874"/>
      <w:r w:rsidRPr="00D774A3">
        <w:rPr>
          <w:u w:val="single"/>
        </w:rPr>
        <w:t>Current project</w:t>
      </w:r>
      <w:r w:rsidR="00105498" w:rsidRPr="00D774A3">
        <w:rPr>
          <w:u w:val="single"/>
        </w:rPr>
        <w:t>s</w:t>
      </w:r>
    </w:p>
    <w:p w14:paraId="03EF5A1E" w14:textId="4DD5472A" w:rsidR="00C16588" w:rsidRDefault="009F0997" w:rsidP="001508F6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Improving Estimates of Evapotranspiration and Land Surface Relative Humidity Using Satellite-Derived Soil Moisture and Vegetation Optical Depth from SMAP-SMOS and Land Surface Temperature from Sentinel-3,</w:t>
      </w:r>
      <w:r w:rsidR="0056092F">
        <w:rPr>
          <w:rFonts w:eastAsia="Times New Roman"/>
          <w:sz w:val="22"/>
          <w:szCs w:val="22"/>
          <w:lang w:eastAsia="en-CA"/>
        </w:rPr>
        <w:t xml:space="preserve"> </w:t>
      </w:r>
      <w:r w:rsidR="00EF1D6F">
        <w:rPr>
          <w:rFonts w:eastAsia="Times New Roman"/>
          <w:sz w:val="22"/>
          <w:szCs w:val="22"/>
          <w:lang w:eastAsia="en-CA"/>
        </w:rPr>
        <w:t xml:space="preserve">C$ </w:t>
      </w:r>
      <w:r w:rsidR="0056092F">
        <w:rPr>
          <w:rFonts w:eastAsia="Times New Roman"/>
          <w:sz w:val="22"/>
          <w:szCs w:val="22"/>
          <w:lang w:eastAsia="en-CA"/>
        </w:rPr>
        <w:t>250,000</w:t>
      </w:r>
      <w:r w:rsidR="00EF1D6F">
        <w:rPr>
          <w:rFonts w:eastAsia="Times New Roman"/>
          <w:sz w:val="22"/>
          <w:szCs w:val="22"/>
          <w:lang w:eastAsia="en-CA"/>
        </w:rPr>
        <w:t xml:space="preserve"> from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Canadian Space Agency</w:t>
      </w:r>
      <w:r w:rsidRPr="00D774A3">
        <w:rPr>
          <w:rFonts w:eastAsia="Times New Roman"/>
          <w:sz w:val="22"/>
          <w:szCs w:val="22"/>
          <w:lang w:eastAsia="en-CA"/>
        </w:rPr>
        <w:t xml:space="preserve">. 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>Co-I</w:t>
      </w:r>
      <w:r w:rsidR="003C615C" w:rsidRPr="00D774A3">
        <w:rPr>
          <w:rFonts w:eastAsia="Times New Roman"/>
          <w:b/>
          <w:bCs/>
          <w:sz w:val="22"/>
          <w:szCs w:val="22"/>
          <w:lang w:eastAsia="en-CA"/>
        </w:rPr>
        <w:t>nvestigator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ab/>
      </w:r>
      <w:r w:rsidRPr="00D774A3">
        <w:rPr>
          <w:sz w:val="22"/>
          <w:szCs w:val="22"/>
        </w:rPr>
        <w:t>[</w:t>
      </w:r>
      <w:r w:rsidR="003C615C" w:rsidRPr="00D774A3">
        <w:rPr>
          <w:sz w:val="22"/>
          <w:szCs w:val="22"/>
        </w:rPr>
        <w:t>2021 – present</w:t>
      </w:r>
      <w:r w:rsidRPr="00D774A3">
        <w:rPr>
          <w:sz w:val="22"/>
          <w:szCs w:val="22"/>
        </w:rPr>
        <w:t>]</w:t>
      </w:r>
      <w:bookmarkEnd w:id="1"/>
    </w:p>
    <w:p w14:paraId="15C4EA2B" w14:textId="1D98F906" w:rsidR="00A0153B" w:rsidRPr="00A0153B" w:rsidRDefault="00A0153B" w:rsidP="001821EC">
      <w:pPr>
        <w:pStyle w:val="ListParagraph"/>
        <w:spacing w:before="60" w:line="260" w:lineRule="atLeast"/>
        <w:ind w:leftChars="0" w:left="142"/>
        <w:jc w:val="both"/>
        <w:rPr>
          <w:rFonts w:eastAsia="DFKai-SB"/>
          <w:sz w:val="22"/>
          <w:szCs w:val="22"/>
        </w:rPr>
      </w:pPr>
      <w:r w:rsidRPr="00BD2D39">
        <w:rPr>
          <w:rFonts w:eastAsia="DFKai-SB"/>
          <w:sz w:val="22"/>
          <w:szCs w:val="22"/>
          <w:u w:val="single"/>
          <w:lang w:val="en-US"/>
        </w:rPr>
        <w:t xml:space="preserve">※ </w:t>
      </w:r>
      <w:r>
        <w:rPr>
          <w:rFonts w:eastAsia="DFKai-SB"/>
          <w:sz w:val="22"/>
          <w:szCs w:val="22"/>
          <w:u w:val="single"/>
          <w:lang w:val="en-US"/>
        </w:rPr>
        <w:t xml:space="preserve">Yeonuk Kim wrote the original draft of the project proposal in consultation with </w:t>
      </w:r>
      <w:r w:rsidR="00E33FAD">
        <w:rPr>
          <w:rFonts w:eastAsia="DFKai-SB"/>
          <w:sz w:val="22"/>
          <w:szCs w:val="22"/>
          <w:u w:val="single"/>
          <w:lang w:val="en-US"/>
        </w:rPr>
        <w:t>PI (Dr. Mark Johnson)</w:t>
      </w:r>
      <w:r>
        <w:rPr>
          <w:rFonts w:eastAsia="DFKai-SB"/>
          <w:sz w:val="22"/>
          <w:szCs w:val="22"/>
          <w:u w:val="single"/>
          <w:lang w:val="en-US"/>
        </w:rPr>
        <w:t>.</w:t>
      </w:r>
    </w:p>
    <w:p w14:paraId="4EF0A721" w14:textId="77777777" w:rsidR="00A706D4" w:rsidRPr="00D774A3" w:rsidRDefault="00A706D4" w:rsidP="001508F6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</w:p>
    <w:p w14:paraId="0E23610B" w14:textId="4055B20B" w:rsidR="00E8604A" w:rsidRPr="00D774A3" w:rsidRDefault="00590229" w:rsidP="00E8604A">
      <w:pPr>
        <w:jc w:val="center"/>
        <w:rPr>
          <w:u w:val="single"/>
        </w:rPr>
      </w:pPr>
      <w:r w:rsidRPr="00D774A3">
        <w:rPr>
          <w:u w:val="single"/>
        </w:rPr>
        <w:t>Previous</w:t>
      </w:r>
      <w:r w:rsidR="00E8604A" w:rsidRPr="00D774A3">
        <w:rPr>
          <w:u w:val="single"/>
        </w:rPr>
        <w:t xml:space="preserve"> </w:t>
      </w:r>
      <w:r w:rsidRPr="00D774A3">
        <w:rPr>
          <w:u w:val="single"/>
        </w:rPr>
        <w:t>project</w:t>
      </w:r>
      <w:r w:rsidR="00105498" w:rsidRPr="00D774A3">
        <w:rPr>
          <w:u w:val="single"/>
        </w:rPr>
        <w:t>s</w:t>
      </w:r>
    </w:p>
    <w:p w14:paraId="5FE7D5C9" w14:textId="573044BE" w:rsidR="00590229" w:rsidRPr="00D774A3" w:rsidRDefault="00590229" w:rsidP="00590229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Agricultural Water Innovation in the Tropics</w:t>
      </w:r>
      <w:r w:rsidR="00C16588" w:rsidRPr="00D774A3">
        <w:rPr>
          <w:rFonts w:eastAsia="Times New Roman"/>
          <w:sz w:val="22"/>
          <w:szCs w:val="22"/>
          <w:lang w:eastAsia="en-CA"/>
        </w:rPr>
        <w:t xml:space="preserve"> (AgWIT) project funded by</w:t>
      </w:r>
      <w:r w:rsidR="00E10FCF"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sz w:val="22"/>
          <w:szCs w:val="22"/>
          <w:lang w:eastAsia="en-CA"/>
        </w:rPr>
        <w:t>t</w:t>
      </w:r>
      <w:r w:rsidR="00E10FCF" w:rsidRPr="00D774A3">
        <w:rPr>
          <w:rFonts w:eastAsia="Times New Roman"/>
          <w:sz w:val="22"/>
          <w:szCs w:val="22"/>
          <w:lang w:eastAsia="en-CA"/>
        </w:rPr>
        <w:t>he EU Joint Call for the</w:t>
      </w:r>
      <w:r w:rsidRPr="00D774A3">
        <w:rPr>
          <w:sz w:val="22"/>
          <w:szCs w:val="22"/>
          <w:lang w:eastAsia="en-CA"/>
        </w:rPr>
        <w:t> </w:t>
      </w:r>
      <w:hyperlink r:id="rId8" w:tgtFrame="_blank" w:history="1">
        <w:r w:rsidRPr="00D774A3">
          <w:rPr>
            <w:rFonts w:eastAsia="Times New Roman"/>
            <w:sz w:val="22"/>
            <w:szCs w:val="22"/>
            <w:lang w:eastAsia="en-CA"/>
          </w:rPr>
          <w:t>Water</w:t>
        </w:r>
        <w:r w:rsidR="00E10FCF" w:rsidRPr="00D774A3">
          <w:rPr>
            <w:rFonts w:eastAsia="Times New Roman"/>
            <w:sz w:val="22"/>
            <w:szCs w:val="22"/>
            <w:lang w:eastAsia="en-CA"/>
          </w:rPr>
          <w:t xml:space="preserve"> Joint Programming Initiative</w:t>
        </w:r>
      </w:hyperlink>
      <w:r w:rsidR="00E10FCF" w:rsidRPr="00D774A3">
        <w:rPr>
          <w:rFonts w:eastAsia="Times New Roman"/>
          <w:sz w:val="22"/>
          <w:szCs w:val="22"/>
          <w:lang w:eastAsia="en-CA"/>
        </w:rPr>
        <w:t xml:space="preserve"> 2016</w:t>
      </w:r>
      <w:r w:rsidRPr="00D774A3">
        <w:rPr>
          <w:rFonts w:eastAsia="Times New Roman"/>
          <w:sz w:val="22"/>
          <w:szCs w:val="22"/>
          <w:lang w:eastAsia="en-CA"/>
        </w:rPr>
        <w:t xml:space="preserve">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Natural Sciences and Engineering Research Council of Canada</w:t>
      </w:r>
      <w:r w:rsidRPr="00D774A3">
        <w:rPr>
          <w:i/>
          <w:iCs/>
          <w:snapToGrid w:val="0"/>
          <w:sz w:val="22"/>
          <w:szCs w:val="22"/>
        </w:rPr>
        <w:t>.</w:t>
      </w:r>
      <w:r w:rsidRPr="00D774A3">
        <w:rPr>
          <w:snapToGrid w:val="0"/>
          <w:sz w:val="22"/>
          <w:szCs w:val="22"/>
        </w:rPr>
        <w:t xml:space="preserve"> </w:t>
      </w:r>
      <w:r w:rsidR="00E10FCF" w:rsidRPr="00D774A3">
        <w:rPr>
          <w:b/>
          <w:bCs/>
          <w:snapToGrid w:val="0"/>
          <w:sz w:val="22"/>
          <w:szCs w:val="22"/>
        </w:rPr>
        <w:t>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[2017 – 2020]</w:t>
      </w:r>
    </w:p>
    <w:p w14:paraId="67D2C6A2" w14:textId="163E7EC2" w:rsidR="00E8604A" w:rsidRPr="00D774A3" w:rsidRDefault="00590229" w:rsidP="00E8604A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 xml:space="preserve">Constructing the foundation of core technologies for custom-made agricultural &amp; forest meteorological services,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Korea Meteorological Administration.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>R</w:t>
      </w:r>
      <w:r w:rsidR="00C16588" w:rsidRPr="00D774A3">
        <w:rPr>
          <w:rFonts w:eastAsia="Times New Roman"/>
          <w:b/>
          <w:bCs/>
          <w:sz w:val="22"/>
          <w:szCs w:val="22"/>
          <w:lang w:eastAsia="en-CA"/>
        </w:rPr>
        <w:t>esearch</w:t>
      </w:r>
      <w:r w:rsidR="003C52F5" w:rsidRPr="00D774A3">
        <w:rPr>
          <w:rFonts w:eastAsia="Times New Roman"/>
          <w:b/>
          <w:bCs/>
          <w:sz w:val="22"/>
          <w:szCs w:val="22"/>
          <w:lang w:eastAsia="en-CA"/>
        </w:rPr>
        <w:t xml:space="preserve"> Associate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[2016]</w:t>
      </w:r>
    </w:p>
    <w:p w14:paraId="7E5BC046" w14:textId="67459CFF" w:rsidR="005B4959" w:rsidRPr="00D774A3" w:rsidRDefault="005B4959" w:rsidP="005B4959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5B4959">
        <w:rPr>
          <w:rFonts w:eastAsia="Times New Roman"/>
          <w:sz w:val="22"/>
          <w:szCs w:val="22"/>
          <w:lang w:val="en-US" w:eastAsia="en-CA"/>
        </w:rPr>
        <w:t>Constructing the terrestrial ecosystem carbon database for the Carbon- Tracker-Asia improvement</w:t>
      </w:r>
      <w:r w:rsidRPr="00590229">
        <w:rPr>
          <w:rFonts w:eastAsia="Times New Roman"/>
          <w:sz w:val="22"/>
          <w:szCs w:val="22"/>
          <w:lang w:eastAsia="en-CA"/>
        </w:rPr>
        <w:t xml:space="preserve">, </w:t>
      </w:r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[2015]</w:t>
      </w:r>
    </w:p>
    <w:p w14:paraId="5498EDF6" w14:textId="3FEDB17A" w:rsidR="00A706D4" w:rsidRPr="00A0153B" w:rsidRDefault="00590229" w:rsidP="00A0153B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590229">
        <w:rPr>
          <w:rFonts w:eastAsia="Times New Roman"/>
          <w:sz w:val="22"/>
          <w:szCs w:val="22"/>
          <w:lang w:eastAsia="en-CA"/>
        </w:rPr>
        <w:t>Development of time series database for CO</w:t>
      </w:r>
      <w:r w:rsidRPr="00590229">
        <w:rPr>
          <w:rFonts w:eastAsia="Times New Roman"/>
          <w:sz w:val="22"/>
          <w:szCs w:val="22"/>
          <w:vertAlign w:val="subscript"/>
          <w:lang w:eastAsia="en-CA"/>
        </w:rPr>
        <w:t>2</w:t>
      </w:r>
      <w:r w:rsidRPr="00590229">
        <w:rPr>
          <w:rFonts w:eastAsia="Times New Roman"/>
          <w:sz w:val="22"/>
          <w:szCs w:val="22"/>
          <w:lang w:eastAsia="en-CA"/>
        </w:rPr>
        <w:t xml:space="preserve"> fluxes and investigation of ecosystem carbon dynamics, </w:t>
      </w:r>
      <w:bookmarkStart w:id="2" w:name="OLE_LINK4"/>
      <w:bookmarkStart w:id="3" w:name="OLE_LINK5"/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bookmarkEnd w:id="2"/>
      <w:bookmarkEnd w:id="3"/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b/>
          <w:bCs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[2014 – 2015]</w:t>
      </w:r>
    </w:p>
    <w:p w14:paraId="3DC315B4" w14:textId="7E2FF0D3" w:rsidR="00EF1D6F" w:rsidRPr="00D774A3" w:rsidRDefault="00EF1D6F" w:rsidP="00EF1D6F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Research interest</w:t>
      </w:r>
      <w:r w:rsidR="00A9182F">
        <w:rPr>
          <w:sz w:val="22"/>
          <w:szCs w:val="22"/>
        </w:rPr>
        <w:t>s</w:t>
      </w:r>
    </w:p>
    <w:p w14:paraId="0C7FAED8" w14:textId="7830C536" w:rsidR="00EF1D6F" w:rsidRPr="00A9182F" w:rsidRDefault="007C6F9F" w:rsidP="00A9182F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>
        <w:rPr>
          <w:sz w:val="22"/>
          <w:szCs w:val="22"/>
        </w:rPr>
        <w:t>Land-atmosphere interactions,</w:t>
      </w:r>
      <w:r w:rsidR="00A9182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ecohydrology, micrometeorology, </w:t>
      </w:r>
      <w:r w:rsidR="00A9182F">
        <w:rPr>
          <w:sz w:val="22"/>
          <w:szCs w:val="22"/>
        </w:rPr>
        <w:t>land surface modeling,</w:t>
      </w:r>
      <w:r w:rsidR="00B9563D">
        <w:rPr>
          <w:sz w:val="22"/>
          <w:szCs w:val="22"/>
        </w:rPr>
        <w:t xml:space="preserve"> satellite remote sensing,</w:t>
      </w:r>
      <w:r w:rsidR="00A9182F">
        <w:rPr>
          <w:sz w:val="22"/>
          <w:szCs w:val="22"/>
        </w:rPr>
        <w:t xml:space="preserve"> water-carbon-energy nexus, machine learning, climate change impacts</w:t>
      </w:r>
      <w:r w:rsidR="00F05242">
        <w:rPr>
          <w:sz w:val="22"/>
          <w:szCs w:val="22"/>
        </w:rPr>
        <w:t xml:space="preserve"> adaptation and mitigation</w:t>
      </w:r>
    </w:p>
    <w:p w14:paraId="2BAD1966" w14:textId="77777777" w:rsidR="00EF1D6F" w:rsidRDefault="00EF1D6F" w:rsidP="00393C65">
      <w:pPr>
        <w:pStyle w:val="ListNumber"/>
        <w:numPr>
          <w:ilvl w:val="0"/>
          <w:numId w:val="0"/>
        </w:numPr>
        <w:pBdr>
          <w:bottom w:val="single" w:sz="4" w:space="1" w:color="auto"/>
        </w:pBdr>
        <w:spacing w:after="120"/>
        <w:rPr>
          <w:b/>
          <w:sz w:val="22"/>
          <w:szCs w:val="22"/>
        </w:rPr>
      </w:pPr>
    </w:p>
    <w:p w14:paraId="51D2D4D9" w14:textId="5125A162" w:rsidR="00FE5E2A" w:rsidRPr="00D774A3" w:rsidRDefault="00DA2F24" w:rsidP="00393C65">
      <w:pPr>
        <w:pStyle w:val="ListNumber"/>
        <w:numPr>
          <w:ilvl w:val="0"/>
          <w:numId w:val="0"/>
        </w:numPr>
        <w:pBdr>
          <w:bottom w:val="single" w:sz="4" w:space="1" w:color="auto"/>
        </w:pBdr>
        <w:spacing w:after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Selected </w:t>
      </w:r>
      <w:r w:rsidR="00570F13">
        <w:rPr>
          <w:b/>
          <w:sz w:val="22"/>
          <w:szCs w:val="22"/>
        </w:rPr>
        <w:t>p</w:t>
      </w:r>
      <w:r w:rsidR="00A15F49" w:rsidRPr="00D774A3">
        <w:rPr>
          <w:b/>
          <w:sz w:val="22"/>
          <w:szCs w:val="22"/>
        </w:rPr>
        <w:t>ublications</w:t>
      </w:r>
      <w:r w:rsidR="00B23415" w:rsidRPr="00D774A3">
        <w:rPr>
          <w:b/>
          <w:sz w:val="22"/>
          <w:szCs w:val="22"/>
        </w:rPr>
        <w:t xml:space="preserve"> </w:t>
      </w:r>
    </w:p>
    <w:p w14:paraId="024B4DF4" w14:textId="2ACE5AF9" w:rsidR="001879A5" w:rsidRDefault="001879A5" w:rsidP="001879A5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r w:rsidR="009D7BE8" w:rsidRPr="00D774A3">
        <w:rPr>
          <w:rStyle w:val="Hyperlink"/>
          <w:rFonts w:eastAsia="DFKai-SB"/>
          <w:color w:val="auto"/>
          <w:sz w:val="22"/>
          <w:szCs w:val="22"/>
          <w:u w:val="none"/>
        </w:rPr>
        <w:t>García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M., Black, T. A. &amp; Johnson, M. S.</w:t>
      </w:r>
      <w:r w:rsidR="005222D0">
        <w:rPr>
          <w:rStyle w:val="Hyperlink"/>
          <w:rFonts w:eastAsia="DFKai-SB"/>
          <w:color w:val="auto"/>
          <w:sz w:val="22"/>
          <w:szCs w:val="22"/>
          <w:u w:val="none"/>
        </w:rPr>
        <w:t xml:space="preserve"> Assessing the complementary role of Surface Flux Equilibrium (SFE) theory and Maximum Entropy Production (MEP) principle in the estimation of actual evapotranspiration.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1509D1" w:rsidRPr="00D774A3">
        <w:rPr>
          <w:rStyle w:val="Hyperlink"/>
          <w:rFonts w:eastAsia="DFKai-SB"/>
          <w:color w:val="auto"/>
          <w:sz w:val="22"/>
          <w:szCs w:val="22"/>
          <w:u w:val="none"/>
        </w:rPr>
        <w:t>[</w:t>
      </w:r>
      <w:r w:rsidR="005222D0">
        <w:rPr>
          <w:rStyle w:val="Hyperlink"/>
          <w:rFonts w:eastAsia="DFKai-SB"/>
          <w:color w:val="auto"/>
          <w:sz w:val="22"/>
          <w:szCs w:val="22"/>
          <w:u w:val="none"/>
        </w:rPr>
        <w:t xml:space="preserve">under review in </w:t>
      </w:r>
      <w:r w:rsidR="005222D0" w:rsidRPr="005222D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Journal of Advances in Modeling Earth Systems</w:t>
      </w:r>
      <w:r w:rsidR="001509D1" w:rsidRPr="00D774A3">
        <w:rPr>
          <w:rStyle w:val="Hyperlink"/>
          <w:rFonts w:eastAsia="DFKai-SB"/>
          <w:color w:val="auto"/>
          <w:sz w:val="22"/>
          <w:szCs w:val="22"/>
          <w:u w:val="none"/>
        </w:rPr>
        <w:t>]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4984DCAC" w14:textId="787DB2EA" w:rsidR="003858C4" w:rsidRPr="00FB4828" w:rsidRDefault="003858C4" w:rsidP="003858C4">
      <w:pPr>
        <w:pStyle w:val="ListParagraph"/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B4828">
        <w:rPr>
          <w:rFonts w:eastAsia="DFKai-SB"/>
          <w:sz w:val="22"/>
          <w:szCs w:val="22"/>
          <w:lang w:val="en-US"/>
        </w:rPr>
        <w:t xml:space="preserve">※ SCI. 2020 IF=6.660, Rank=9/94 (Meteorology &amp; Atmospheric Sciences). </w:t>
      </w:r>
      <w:r w:rsidRPr="00FB4828">
        <w:rPr>
          <w:rFonts w:eastAsia="DFKai-SB"/>
          <w:bCs/>
          <w:sz w:val="22"/>
          <w:szCs w:val="22"/>
          <w:lang w:val="en-US"/>
        </w:rPr>
        <w:t>Time Cited: NA.</w:t>
      </w:r>
    </w:p>
    <w:p w14:paraId="2C239878" w14:textId="665B8D06" w:rsidR="00716999" w:rsidRDefault="00716999" w:rsidP="001879A5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García, M., &amp; Johnson, M. S.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Land-atmosphere feedbacks reduce evaporative demand in a warming climate: implications at local and global scales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. [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under review</w:t>
      </w:r>
      <w:r w:rsidR="005222D0">
        <w:rPr>
          <w:rStyle w:val="Hyperlink"/>
          <w:rFonts w:eastAsia="DFKai-SB"/>
          <w:color w:val="auto"/>
          <w:sz w:val="22"/>
          <w:szCs w:val="22"/>
          <w:u w:val="none"/>
        </w:rPr>
        <w:t xml:space="preserve"> in </w:t>
      </w:r>
      <w:r w:rsidR="005222D0" w:rsidRPr="005222D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Earth’s Future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]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</w:p>
    <w:p w14:paraId="613E07C7" w14:textId="6AFFF598" w:rsidR="003A4471" w:rsidRPr="00FB4828" w:rsidRDefault="003A4471" w:rsidP="003A4471">
      <w:pPr>
        <w:pStyle w:val="ListParagraph"/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B4828">
        <w:rPr>
          <w:rFonts w:eastAsia="DFKai-SB"/>
          <w:sz w:val="22"/>
          <w:szCs w:val="22"/>
          <w:lang w:val="en-US"/>
        </w:rPr>
        <w:t xml:space="preserve">※ SCI. 2020 IF=7.495, Rank=6/200 (Geosciences, Multidisciplinary). </w:t>
      </w:r>
      <w:r w:rsidRPr="00FB4828">
        <w:rPr>
          <w:rFonts w:eastAsia="DFKai-SB"/>
          <w:bCs/>
          <w:sz w:val="22"/>
          <w:szCs w:val="22"/>
          <w:lang w:val="en-US"/>
        </w:rPr>
        <w:t>Time Cited: NA</w:t>
      </w:r>
      <w:r w:rsidR="003858C4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720EE1BF" w14:textId="338E81F8" w:rsidR="00A15F49" w:rsidRDefault="00A15F49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Morillas, L., Garcia, M., Weber, U., Black, T. A. &amp; Johnson, M. S.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</w:t>
      </w:r>
      <w:r w:rsidR="001F0066" w:rsidRPr="00D774A3">
        <w:rPr>
          <w:rStyle w:val="Hyperlink"/>
          <w:rFonts w:eastAsia="DFKai-SB"/>
          <w:color w:val="auto"/>
          <w:sz w:val="22"/>
          <w:szCs w:val="22"/>
          <w:u w:val="none"/>
        </w:rPr>
        <w:t>1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 w:rsidR="001879A5"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Relative humidity gradients as a key constraint on terrestrial water and energy fluxes. 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Hydrology and Earth System S</w:t>
      </w:r>
      <w:r w:rsidR="00E271F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iences</w:t>
      </w:r>
      <w:r w:rsidR="003C52F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25 (9), 5175-5191. 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doi:</w:t>
      </w:r>
      <w:r w:rsidR="00556951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556951" w:rsidRPr="00D774A3">
        <w:rPr>
          <w:rFonts w:eastAsia="DFKai-SB"/>
          <w:sz w:val="22"/>
          <w:szCs w:val="22"/>
        </w:rPr>
        <w:t>10.5194/hess-25-5175-2021</w:t>
      </w:r>
    </w:p>
    <w:p w14:paraId="7D1CE1C1" w14:textId="3AF88480" w:rsidR="00DA2F24" w:rsidRPr="00FB4828" w:rsidRDefault="00DA2F24" w:rsidP="00DA2F24">
      <w:pPr>
        <w:pStyle w:val="ListParagraph"/>
        <w:spacing w:before="60" w:line="260" w:lineRule="atLeast"/>
        <w:ind w:leftChars="0" w:left="360"/>
        <w:jc w:val="both"/>
        <w:rPr>
          <w:rFonts w:eastAsia="DFKai-SB"/>
          <w:b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2020 IF=</w:t>
      </w:r>
      <w:r w:rsidR="00EB4760" w:rsidRPr="00FB4828">
        <w:rPr>
          <w:rFonts w:eastAsia="DFKai-SB"/>
          <w:sz w:val="22"/>
          <w:szCs w:val="22"/>
          <w:lang w:val="en-US"/>
        </w:rPr>
        <w:t>5.748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EB4760" w:rsidRPr="00FB4828">
        <w:rPr>
          <w:rFonts w:eastAsia="DFKai-SB"/>
          <w:sz w:val="22"/>
          <w:szCs w:val="22"/>
          <w:lang w:val="en-US"/>
        </w:rPr>
        <w:t>7</w:t>
      </w:r>
      <w:r w:rsidRPr="00FB4828">
        <w:rPr>
          <w:rFonts w:eastAsia="DFKai-SB"/>
          <w:sz w:val="22"/>
          <w:szCs w:val="22"/>
          <w:lang w:val="en-US"/>
        </w:rPr>
        <w:t>/</w:t>
      </w:r>
      <w:r w:rsidR="00EB4760" w:rsidRPr="00FB4828">
        <w:rPr>
          <w:rFonts w:eastAsia="DFKai-SB"/>
          <w:sz w:val="22"/>
          <w:szCs w:val="22"/>
          <w:lang w:val="en-US"/>
        </w:rPr>
        <w:t>98</w:t>
      </w:r>
      <w:r w:rsidRPr="00FB4828">
        <w:rPr>
          <w:rFonts w:eastAsia="DFKai-SB"/>
          <w:sz w:val="22"/>
          <w:szCs w:val="22"/>
          <w:lang w:val="en-US"/>
        </w:rPr>
        <w:t xml:space="preserve"> (</w:t>
      </w:r>
      <w:r w:rsidR="00EB4760" w:rsidRPr="00FB4828">
        <w:rPr>
          <w:rFonts w:eastAsia="DFKai-SB"/>
          <w:sz w:val="22"/>
          <w:szCs w:val="22"/>
          <w:lang w:val="en-US"/>
        </w:rPr>
        <w:t>Water Resources</w:t>
      </w:r>
      <w:r w:rsidRPr="00FB4828">
        <w:rPr>
          <w:rFonts w:eastAsia="DFKai-SB"/>
          <w:sz w:val="22"/>
          <w:szCs w:val="22"/>
          <w:lang w:val="en-US"/>
        </w:rPr>
        <w:t xml:space="preserve">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EB4760" w:rsidRPr="00FB4828">
        <w:rPr>
          <w:rFonts w:eastAsia="DFKai-SB"/>
          <w:bCs/>
          <w:sz w:val="22"/>
          <w:szCs w:val="22"/>
          <w:lang w:val="en-US"/>
        </w:rPr>
        <w:t>2</w:t>
      </w:r>
      <w:r w:rsidR="003858C4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4EFA76E3" w14:textId="138299A5" w:rsidR="00EB4760" w:rsidRPr="00DA2F24" w:rsidRDefault="00EB4760" w:rsidP="00DA2F24">
      <w:pPr>
        <w:pStyle w:val="ListParagraph"/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BD2D39">
        <w:rPr>
          <w:rFonts w:eastAsia="DFKai-SB"/>
          <w:sz w:val="22"/>
          <w:szCs w:val="22"/>
          <w:u w:val="single"/>
          <w:lang w:val="en-US"/>
        </w:rPr>
        <w:t xml:space="preserve">※ </w:t>
      </w:r>
      <w:r>
        <w:rPr>
          <w:rFonts w:eastAsia="DFKai-SB"/>
          <w:sz w:val="22"/>
          <w:szCs w:val="22"/>
          <w:u w:val="single"/>
          <w:lang w:val="en-US"/>
        </w:rPr>
        <w:t>This article was selected as EGU highlight</w:t>
      </w:r>
      <w:r w:rsidR="003858C4">
        <w:rPr>
          <w:rFonts w:eastAsia="DFKai-SB"/>
          <w:sz w:val="22"/>
          <w:szCs w:val="22"/>
          <w:u w:val="single"/>
          <w:lang w:val="en-US"/>
        </w:rPr>
        <w:t>s</w:t>
      </w:r>
      <w:r>
        <w:rPr>
          <w:rFonts w:eastAsia="DFKai-SB"/>
          <w:sz w:val="22"/>
          <w:szCs w:val="22"/>
          <w:u w:val="single"/>
          <w:lang w:val="en-US"/>
        </w:rPr>
        <w:t xml:space="preserve"> by European Geosciences Union.</w:t>
      </w:r>
    </w:p>
    <w:p w14:paraId="0BF3C3BE" w14:textId="28A42A20" w:rsidR="009E07C1" w:rsidRDefault="009C562A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Johnson, M. S., Knox, S., Black, T. A., Dalmagro, H. J., Kang, M., Kim, J.</w:t>
      </w:r>
      <w:r w:rsidR="00A15F49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Baldocchi, D. (2020). Gap-filling approaches for eddy covariance methane flux: a comparison of three machine learning algorithms and a traditional method with and without principal component analysis.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Global Change Biology</w:t>
      </w:r>
      <w:r w:rsidR="001879A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26 (3), 1499-1518. doi:10.1111/gcb.14845.</w:t>
      </w:r>
    </w:p>
    <w:p w14:paraId="3CF0CC7E" w14:textId="797332BC" w:rsidR="00DA2F24" w:rsidRPr="00FB4828" w:rsidRDefault="00DA2F24" w:rsidP="00DA2F24">
      <w:pPr>
        <w:pStyle w:val="ListParagraph"/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B4828">
        <w:rPr>
          <w:rFonts w:eastAsia="DFKai-SB"/>
          <w:sz w:val="22"/>
          <w:szCs w:val="22"/>
          <w:lang w:val="en-US"/>
        </w:rPr>
        <w:t xml:space="preserve">※ SCI. 2020 IF=10.863,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 xml:space="preserve">=9/274 (Environmental Sciences). </w:t>
      </w:r>
      <w:r w:rsidRPr="00FB4828">
        <w:rPr>
          <w:rFonts w:eastAsia="DFKai-SB"/>
          <w:bCs/>
          <w:sz w:val="22"/>
          <w:szCs w:val="22"/>
          <w:lang w:val="en-US"/>
        </w:rPr>
        <w:t>Time Cited: 5</w:t>
      </w:r>
      <w:r w:rsidR="003A0EC9">
        <w:rPr>
          <w:rFonts w:eastAsia="DFKai-SB"/>
          <w:bCs/>
          <w:sz w:val="22"/>
          <w:szCs w:val="22"/>
          <w:lang w:val="en-US"/>
        </w:rPr>
        <w:t>5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1D79B94A" w14:textId="23E51184" w:rsidR="009C562A" w:rsidRDefault="009C562A" w:rsidP="009C562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Talucder, M. S. A., Kang, M., Shim, K. -M., Kang, N. &amp; Kim, J. (2016). Interannual variations in methane emission from an irrigated rice paddy caused by rainfall during the aeration period.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Agriculture, Ecosystems &amp; Environment.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223, 67-75.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doi:</w:t>
      </w:r>
      <w:r w:rsidR="00A0230B" w:rsidRPr="00D774A3">
        <w:rPr>
          <w:rFonts w:ascii="Segoe UI" w:hAnsi="Segoe UI" w:cs="Segoe UI"/>
          <w:sz w:val="18"/>
          <w:szCs w:val="18"/>
        </w:rPr>
        <w:t xml:space="preserve"> </w:t>
      </w:r>
      <w:r w:rsidR="00A0230B" w:rsidRPr="00D774A3">
        <w:rPr>
          <w:rFonts w:eastAsia="DFKai-SB"/>
          <w:sz w:val="22"/>
          <w:szCs w:val="22"/>
        </w:rPr>
        <w:t>10.1016/j.agee.2016.02.032</w:t>
      </w:r>
    </w:p>
    <w:p w14:paraId="5A5500C7" w14:textId="493312AE" w:rsidR="00BD2D39" w:rsidRPr="00FB4828" w:rsidRDefault="00BD2D39" w:rsidP="00BD2D39">
      <w:pPr>
        <w:pStyle w:val="ListParagraph"/>
        <w:spacing w:before="60" w:line="260" w:lineRule="atLeast"/>
        <w:ind w:leftChars="0" w:left="360"/>
        <w:jc w:val="both"/>
        <w:rPr>
          <w:rStyle w:val="Hyperlink"/>
          <w:rFonts w:eastAsia="DFKai-SB"/>
          <w:b/>
          <w:color w:val="auto"/>
          <w:sz w:val="22"/>
          <w:szCs w:val="22"/>
          <w:u w:val="none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2020 IF=</w:t>
      </w:r>
      <w:r w:rsidR="00303ABA" w:rsidRPr="00FB4828">
        <w:rPr>
          <w:rFonts w:eastAsia="DFKai-SB"/>
          <w:sz w:val="22"/>
          <w:szCs w:val="22"/>
          <w:lang w:val="en-US"/>
        </w:rPr>
        <w:t>5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303ABA" w:rsidRPr="00FB4828">
        <w:rPr>
          <w:rFonts w:eastAsia="DFKai-SB"/>
          <w:sz w:val="22"/>
          <w:szCs w:val="22"/>
          <w:lang w:val="en-US"/>
        </w:rPr>
        <w:t>567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=1/5</w:t>
      </w:r>
      <w:r w:rsidR="00DA2F24" w:rsidRPr="00FB4828">
        <w:rPr>
          <w:rFonts w:eastAsia="DFKai-SB"/>
          <w:sz w:val="22"/>
          <w:szCs w:val="22"/>
          <w:lang w:val="en-US"/>
        </w:rPr>
        <w:t>7</w:t>
      </w:r>
      <w:r w:rsidRPr="00FB4828">
        <w:rPr>
          <w:rFonts w:eastAsia="DFKai-SB"/>
          <w:sz w:val="22"/>
          <w:szCs w:val="22"/>
          <w:lang w:val="en-US"/>
        </w:rPr>
        <w:t xml:space="preserve"> (Agriculture, Multidisciplinary).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A2F24" w:rsidRPr="00FB4828">
        <w:rPr>
          <w:rFonts w:eastAsia="DFKai-SB"/>
          <w:bCs/>
          <w:sz w:val="22"/>
          <w:szCs w:val="22"/>
          <w:lang w:val="en-US"/>
        </w:rPr>
        <w:t>3</w:t>
      </w:r>
      <w:r w:rsidR="003A0EC9">
        <w:rPr>
          <w:rFonts w:eastAsia="DFKai-SB"/>
          <w:bCs/>
          <w:sz w:val="22"/>
          <w:szCs w:val="22"/>
          <w:lang w:val="en-US"/>
        </w:rPr>
        <w:t>5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3BA571C3" w14:textId="77777777" w:rsidR="009C562A" w:rsidRPr="00D774A3" w:rsidRDefault="009C562A" w:rsidP="009C562A">
      <w:pPr>
        <w:pStyle w:val="ListNumber"/>
        <w:numPr>
          <w:ilvl w:val="0"/>
          <w:numId w:val="0"/>
        </w:numPr>
        <w:pBdr>
          <w:bottom w:val="single" w:sz="4" w:space="1" w:color="auto"/>
        </w:pBdr>
        <w:spacing w:after="120"/>
        <w:rPr>
          <w:b/>
        </w:rPr>
      </w:pPr>
    </w:p>
    <w:p w14:paraId="550A1EEE" w14:textId="213F41BA" w:rsidR="009C562A" w:rsidRPr="00D774A3" w:rsidRDefault="00DA2F24" w:rsidP="009C562A">
      <w:pPr>
        <w:pStyle w:val="ListNumber"/>
        <w:numPr>
          <w:ilvl w:val="0"/>
          <w:numId w:val="0"/>
        </w:numPr>
        <w:pBdr>
          <w:bottom w:val="single" w:sz="4" w:space="1" w:color="auto"/>
        </w:pBdr>
        <w:spacing w:after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Selected </w:t>
      </w:r>
      <w:r w:rsidR="00570F13">
        <w:rPr>
          <w:b/>
          <w:sz w:val="22"/>
          <w:szCs w:val="22"/>
        </w:rPr>
        <w:t>p</w:t>
      </w:r>
      <w:r w:rsidR="00A15F49" w:rsidRPr="00D774A3">
        <w:rPr>
          <w:b/>
          <w:sz w:val="22"/>
          <w:szCs w:val="22"/>
        </w:rPr>
        <w:t xml:space="preserve">resentation and </w:t>
      </w:r>
      <w:r w:rsidR="00570F13">
        <w:rPr>
          <w:b/>
          <w:sz w:val="22"/>
          <w:szCs w:val="22"/>
        </w:rPr>
        <w:t>p</w:t>
      </w:r>
      <w:r w:rsidR="00A15F49" w:rsidRPr="00D774A3">
        <w:rPr>
          <w:b/>
          <w:sz w:val="22"/>
          <w:szCs w:val="22"/>
        </w:rPr>
        <w:t>osters</w:t>
      </w:r>
    </w:p>
    <w:p w14:paraId="05A983C1" w14:textId="08B7B6EB" w:rsidR="00A706D4" w:rsidRPr="00A706D4" w:rsidRDefault="00A706D4" w:rsidP="00A706D4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). </w:t>
      </w:r>
      <w:r w:rsidR="003714F2">
        <w:rPr>
          <w:rStyle w:val="Hyperlink"/>
          <w:rFonts w:eastAsia="DFKai-SB"/>
          <w:color w:val="auto"/>
          <w:sz w:val="22"/>
          <w:szCs w:val="22"/>
          <w:u w:val="none"/>
        </w:rPr>
        <w:t>The sensitivity of e</w:t>
      </w:r>
      <w:r w:rsidR="005B4959">
        <w:rPr>
          <w:rStyle w:val="Hyperlink"/>
          <w:rFonts w:eastAsia="DFKai-SB"/>
          <w:color w:val="auto"/>
          <w:sz w:val="22"/>
          <w:szCs w:val="22"/>
          <w:u w:val="none"/>
        </w:rPr>
        <w:t>vaporation to soil moisture: the role of relative humidity gradient.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66DA12DB" w14:textId="09EDDFA5" w:rsidR="00A15F49" w:rsidRPr="00D774A3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Johnson, M. S., Knox, S., Black, T. A., Dalmagro, H. J., Kang, M., Kim, J., Ryu, Y., Baldocchi, D. (2019). CH4 flux gap-filling approaches for eddy covariance data: a comparison of three machine learning algorithms and marginal distribution sampling method with and without principal component analysis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 2019 EGU General Assembly.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Vienna, Austria (Poster)</w:t>
      </w:r>
    </w:p>
    <w:p w14:paraId="57124AAD" w14:textId="2ED2D8FF" w:rsidR="00A15F49" w:rsidRPr="00D774A3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(2017). Spectral entropy as a mean to quantify water stress history for natural vegetation and irrigated agriculture in a water-stressed tropical environment.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New Orleans, Louisiana, USA (Poster)</w:t>
      </w:r>
    </w:p>
    <w:p w14:paraId="11944803" w14:textId="66D7E104" w:rsidR="009C562A" w:rsidRPr="00D774A3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Talucder, M. S. A., Kang, M., Kang, N., Shim, K. -M. &amp; Kim, J. (2015). Changes in methane emission from rice paddy triggered by rainfall during the mid-season Drainage (in Korean).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The 2015 Korean Meteorological Society Fall Conf.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Jeju, Korea (Oral)</w:t>
      </w:r>
    </w:p>
    <w:p w14:paraId="02E053F6" w14:textId="640AEAB8" w:rsidR="00BF0E1F" w:rsidRDefault="00BF0E1F" w:rsidP="00A567DF">
      <w:pPr>
        <w:pStyle w:val="ListNumber"/>
        <w:numPr>
          <w:ilvl w:val="0"/>
          <w:numId w:val="0"/>
        </w:numPr>
        <w:pBdr>
          <w:bottom w:val="single" w:sz="4" w:space="1" w:color="auto"/>
        </w:pBdr>
        <w:spacing w:after="120"/>
        <w:rPr>
          <w:rStyle w:val="Hyperlink"/>
          <w:rFonts w:eastAsia="DFKai-SB"/>
          <w:color w:val="auto"/>
          <w:sz w:val="18"/>
          <w:szCs w:val="18"/>
          <w:u w:val="none"/>
        </w:rPr>
      </w:pPr>
    </w:p>
    <w:p w14:paraId="16108F40" w14:textId="4C36832B" w:rsidR="00FC1942" w:rsidRPr="00D774A3" w:rsidRDefault="00FC1942" w:rsidP="00FC1942">
      <w:pPr>
        <w:pStyle w:val="ListNumber"/>
        <w:numPr>
          <w:ilvl w:val="0"/>
          <w:numId w:val="0"/>
        </w:numPr>
        <w:pBdr>
          <w:bottom w:val="single" w:sz="4" w:space="1" w:color="auto"/>
        </w:pBdr>
        <w:spacing w:after="1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Journal </w:t>
      </w:r>
      <w:r w:rsidR="00570F13">
        <w:rPr>
          <w:b/>
          <w:bCs/>
          <w:sz w:val="22"/>
          <w:szCs w:val="22"/>
        </w:rPr>
        <w:t>r</w:t>
      </w:r>
      <w:r>
        <w:rPr>
          <w:b/>
          <w:bCs/>
          <w:sz w:val="22"/>
          <w:szCs w:val="22"/>
        </w:rPr>
        <w:t>eferee</w:t>
      </w:r>
    </w:p>
    <w:p w14:paraId="11DB713C" w14:textId="0FC44C10" w:rsidR="00FC1942" w:rsidRDefault="00871FA4" w:rsidP="00FC1942">
      <w:pPr>
        <w:autoSpaceDE w:val="0"/>
        <w:autoSpaceDN w:val="0"/>
        <w:adjustRightInd w:val="0"/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</w:pPr>
      <w:r w:rsidRPr="005222D0">
        <w:rPr>
          <w:i/>
          <w:iCs/>
          <w:sz w:val="22"/>
          <w:szCs w:val="22"/>
          <w:lang w:eastAsia="en-CA"/>
        </w:rPr>
        <w:t>Earth’s Future</w:t>
      </w:r>
      <w:r>
        <w:rPr>
          <w:sz w:val="22"/>
          <w:szCs w:val="22"/>
          <w:lang w:eastAsia="en-CA"/>
        </w:rPr>
        <w:t xml:space="preserve">; </w:t>
      </w:r>
      <w:r w:rsidRPr="005222D0">
        <w:rPr>
          <w:i/>
          <w:iCs/>
          <w:sz w:val="22"/>
          <w:szCs w:val="22"/>
          <w:lang w:eastAsia="en-CA"/>
        </w:rPr>
        <w:t>Hydrology and Earth System Sciences</w:t>
      </w:r>
      <w:r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; </w:t>
      </w:r>
      <w:r w:rsidRPr="005222D0">
        <w:rPr>
          <w:i/>
          <w:iCs/>
          <w:sz w:val="22"/>
          <w:szCs w:val="22"/>
          <w:lang w:eastAsia="en-CA"/>
        </w:rPr>
        <w:t>Journal of Hydrology</w:t>
      </w:r>
      <w:r>
        <w:rPr>
          <w:sz w:val="22"/>
          <w:szCs w:val="22"/>
          <w:lang w:eastAsia="en-CA"/>
        </w:rPr>
        <w:t>;</w:t>
      </w:r>
      <w:r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 </w:t>
      </w:r>
      <w:r w:rsidR="00FC1942" w:rsidRPr="005222D0">
        <w:rPr>
          <w:i/>
          <w:iCs/>
          <w:sz w:val="22"/>
          <w:szCs w:val="22"/>
          <w:lang w:eastAsia="en-CA"/>
        </w:rPr>
        <w:t xml:space="preserve">Remote </w:t>
      </w:r>
      <w:r w:rsidR="00716999" w:rsidRPr="005222D0">
        <w:rPr>
          <w:i/>
          <w:iCs/>
          <w:sz w:val="22"/>
          <w:szCs w:val="22"/>
          <w:lang w:eastAsia="en-CA"/>
        </w:rPr>
        <w:t>S</w:t>
      </w:r>
      <w:r w:rsidR="00FC1942" w:rsidRPr="005222D0">
        <w:rPr>
          <w:i/>
          <w:iCs/>
          <w:sz w:val="22"/>
          <w:szCs w:val="22"/>
          <w:lang w:eastAsia="en-CA"/>
        </w:rPr>
        <w:t>ensing of Environment</w:t>
      </w:r>
      <w:r w:rsidR="00FC1942">
        <w:rPr>
          <w:sz w:val="22"/>
          <w:szCs w:val="22"/>
          <w:lang w:eastAsia="en-CA"/>
        </w:rPr>
        <w:t xml:space="preserve"> </w:t>
      </w:r>
    </w:p>
    <w:p w14:paraId="64EFB7DF" w14:textId="77777777" w:rsidR="00FC1942" w:rsidRPr="00D774A3" w:rsidRDefault="00FC1942" w:rsidP="00A567DF">
      <w:pPr>
        <w:pStyle w:val="ListNumber"/>
        <w:numPr>
          <w:ilvl w:val="0"/>
          <w:numId w:val="0"/>
        </w:numPr>
        <w:pBdr>
          <w:bottom w:val="single" w:sz="4" w:space="1" w:color="auto"/>
        </w:pBdr>
        <w:spacing w:after="120"/>
        <w:rPr>
          <w:rStyle w:val="Hyperlink"/>
          <w:rFonts w:eastAsia="DFKai-SB"/>
          <w:color w:val="auto"/>
          <w:sz w:val="18"/>
          <w:szCs w:val="18"/>
          <w:u w:val="none"/>
        </w:rPr>
      </w:pPr>
    </w:p>
    <w:p w14:paraId="28F11B40" w14:textId="55130FCB" w:rsidR="00BF0E1F" w:rsidRPr="00D774A3" w:rsidRDefault="00BF0E1F" w:rsidP="00A567DF">
      <w:pPr>
        <w:pStyle w:val="ListNumber"/>
        <w:numPr>
          <w:ilvl w:val="0"/>
          <w:numId w:val="0"/>
        </w:numPr>
        <w:pBdr>
          <w:bottom w:val="single" w:sz="4" w:space="1" w:color="auto"/>
        </w:pBdr>
        <w:spacing w:after="120"/>
        <w:rPr>
          <w:b/>
          <w:bCs/>
          <w:sz w:val="22"/>
          <w:szCs w:val="22"/>
        </w:rPr>
      </w:pPr>
      <w:r w:rsidRPr="00D774A3">
        <w:rPr>
          <w:b/>
          <w:bCs/>
          <w:sz w:val="22"/>
          <w:szCs w:val="22"/>
        </w:rPr>
        <w:t>Workshop and other activities</w:t>
      </w:r>
    </w:p>
    <w:p w14:paraId="064C4218" w14:textId="41360FA4" w:rsidR="00BF0E1F" w:rsidRPr="00D774A3" w:rsidRDefault="00BF0E1F" w:rsidP="00BF0E1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2019. Visiting PhD student (three months). Dr. Monica </w:t>
      </w:r>
      <w:r w:rsidR="00716999" w:rsidRPr="00D774A3">
        <w:rPr>
          <w:rStyle w:val="Hyperlink"/>
          <w:rFonts w:eastAsia="DFKai-SB"/>
          <w:color w:val="auto"/>
          <w:sz w:val="22"/>
          <w:szCs w:val="22"/>
          <w:u w:val="none"/>
        </w:rPr>
        <w:t>García</w:t>
      </w:r>
      <w:r w:rsidRPr="00D774A3">
        <w:rPr>
          <w:sz w:val="22"/>
          <w:szCs w:val="22"/>
          <w:lang w:eastAsia="en-CA"/>
        </w:rPr>
        <w:t>’s group at</w:t>
      </w:r>
      <w:r w:rsidR="00A0230B" w:rsidRPr="00D774A3">
        <w:rPr>
          <w:sz w:val="22"/>
          <w:szCs w:val="22"/>
          <w:lang w:eastAsia="en-CA"/>
        </w:rPr>
        <w:t xml:space="preserve"> Department of Environmental Engineering,</w:t>
      </w:r>
      <w:r w:rsidRPr="00D774A3">
        <w:rPr>
          <w:sz w:val="22"/>
          <w:szCs w:val="22"/>
          <w:lang w:eastAsia="en-CA"/>
        </w:rPr>
        <w:t xml:space="preserve"> Technical University of Denmark</w:t>
      </w:r>
      <w:r w:rsidRPr="00D774A3">
        <w:rPr>
          <w:sz w:val="22"/>
          <w:szCs w:val="22"/>
          <w:lang w:eastAsia="en-CA"/>
        </w:rPr>
        <w:tab/>
      </w:r>
    </w:p>
    <w:p w14:paraId="44AF4123" w14:textId="4AD356EA" w:rsidR="00BF0E1F" w:rsidRPr="00D774A3" w:rsidRDefault="00BF0E1F" w:rsidP="00BF0E1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2019. Invited workshop participant. 2019 AmeriFlux Early Career Workshop, Boulder, CO, USA</w:t>
      </w:r>
      <w:r w:rsidRPr="00D774A3">
        <w:rPr>
          <w:sz w:val="22"/>
          <w:szCs w:val="22"/>
          <w:lang w:eastAsia="en-CA"/>
        </w:rPr>
        <w:tab/>
      </w:r>
    </w:p>
    <w:p w14:paraId="71C1A466" w14:textId="02A0A853" w:rsidR="00BF0E1F" w:rsidRPr="00D774A3" w:rsidRDefault="00BF0E1F" w:rsidP="00BF0E1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2019. Workshop participant. CLM (Community Land Model) / CTSM (Community Terrestrial Systems Model) tutorial, National Center for Atmospheric Research (NCAR) Mesa Lab, Boulder, CO, USA</w:t>
      </w:r>
    </w:p>
    <w:p w14:paraId="09379DAB" w14:textId="6B2E9529" w:rsidR="00BF0E1F" w:rsidRPr="00D774A3" w:rsidRDefault="00BF0E1F" w:rsidP="00BF0E1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2016. Workshop participant. The International Workshop on Agromet and GIS Applications for Agricultural</w:t>
      </w:r>
    </w:p>
    <w:p w14:paraId="5EF630CD" w14:textId="40CA5378" w:rsidR="00BF0E1F" w:rsidRPr="00D774A3" w:rsidRDefault="00BF0E1F" w:rsidP="00BF0E1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Decision Making (AgMP, WMO), Jeju, South Korea</w:t>
      </w:r>
    </w:p>
    <w:sectPr w:rsidR="00BF0E1F" w:rsidRPr="00D774A3" w:rsidSect="008D612B">
      <w:footerReference w:type="even" r:id="rId9"/>
      <w:footerReference w:type="default" r:id="rId10"/>
      <w:pgSz w:w="11907" w:h="16840" w:code="9"/>
      <w:pgMar w:top="851" w:right="1134" w:bottom="851" w:left="1134" w:header="510" w:footer="113" w:gutter="0"/>
      <w:cols w:space="425"/>
      <w:docGrid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BFD8F" w14:textId="77777777" w:rsidR="004E3FAE" w:rsidRDefault="004E3FAE">
      <w:r>
        <w:separator/>
      </w:r>
    </w:p>
  </w:endnote>
  <w:endnote w:type="continuationSeparator" w:id="0">
    <w:p w14:paraId="0023EA9B" w14:textId="77777777" w:rsidR="004E3FAE" w:rsidRDefault="004E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CB30" w14:textId="77777777" w:rsidR="009674F5" w:rsidRDefault="009674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F7DA63" w14:textId="77777777" w:rsidR="009674F5" w:rsidRDefault="0096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5AA46" w14:textId="22309E46" w:rsidR="008D612B" w:rsidRDefault="008D612B">
    <w:pPr>
      <w:pStyle w:val="Footer"/>
    </w:pPr>
    <w:r>
      <w:rPr>
        <w:noProof/>
        <w:lang w:val="da-DK" w:eastAsia="da-DK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D33D6" w14:textId="77777777" w:rsidR="004E3FAE" w:rsidRDefault="004E3FAE">
      <w:r>
        <w:separator/>
      </w:r>
    </w:p>
  </w:footnote>
  <w:footnote w:type="continuationSeparator" w:id="0">
    <w:p w14:paraId="4DFFCEE9" w14:textId="77777777" w:rsidR="004E3FAE" w:rsidRDefault="004E3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B34233C"/>
    <w:lvl w:ilvl="0">
      <w:start w:val="1"/>
      <w:numFmt w:val="decimal"/>
      <w:pStyle w:val="ListNumber"/>
      <w:lvlText w:val="%1."/>
      <w:lvlJc w:val="left"/>
      <w:pPr>
        <w:tabs>
          <w:tab w:val="num" w:pos="450"/>
        </w:tabs>
        <w:ind w:left="450" w:hanging="360"/>
      </w:pPr>
      <w:rPr>
        <w:b w:val="0"/>
      </w:rPr>
    </w:lvl>
  </w:abstractNum>
  <w:abstractNum w:abstractNumId="1" w15:restartNumberingAfterBreak="0">
    <w:nsid w:val="FFFFFF89"/>
    <w:multiLevelType w:val="singleLevel"/>
    <w:tmpl w:val="94D2D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FEB89E6E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650538C"/>
    <w:multiLevelType w:val="hybridMultilevel"/>
    <w:tmpl w:val="6FBE46CA"/>
    <w:lvl w:ilvl="0" w:tplc="B882E9F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4" w15:restartNumberingAfterBreak="0">
    <w:nsid w:val="066509B3"/>
    <w:multiLevelType w:val="hybridMultilevel"/>
    <w:tmpl w:val="77AEC2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13439"/>
    <w:multiLevelType w:val="hybridMultilevel"/>
    <w:tmpl w:val="5E2067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B1A6A"/>
    <w:multiLevelType w:val="hybridMultilevel"/>
    <w:tmpl w:val="3DD8088E"/>
    <w:lvl w:ilvl="0" w:tplc="ABD6E412">
      <w:start w:val="1"/>
      <w:numFmt w:val="decimal"/>
      <w:lvlText w:val="%1."/>
      <w:lvlJc w:val="left"/>
      <w:pPr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0553A6F"/>
    <w:multiLevelType w:val="hybridMultilevel"/>
    <w:tmpl w:val="643E02B8"/>
    <w:lvl w:ilvl="0" w:tplc="2104F1E4">
      <w:start w:val="1"/>
      <w:numFmt w:val="decimal"/>
      <w:lvlText w:val="%1."/>
      <w:lvlJc w:val="left"/>
      <w:pPr>
        <w:ind w:left="90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124F172F"/>
    <w:multiLevelType w:val="hybridMultilevel"/>
    <w:tmpl w:val="D5465626"/>
    <w:lvl w:ilvl="0" w:tplc="C45CA566">
      <w:start w:val="1"/>
      <w:numFmt w:val="decimal"/>
      <w:lvlText w:val="%1."/>
      <w:lvlJc w:val="left"/>
      <w:pPr>
        <w:ind w:left="3033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3513" w:hanging="480"/>
      </w:pPr>
    </w:lvl>
    <w:lvl w:ilvl="2" w:tplc="0409001B" w:tentative="1">
      <w:start w:val="1"/>
      <w:numFmt w:val="lowerRoman"/>
      <w:lvlText w:val="%3."/>
      <w:lvlJc w:val="right"/>
      <w:pPr>
        <w:ind w:left="3993" w:hanging="480"/>
      </w:pPr>
    </w:lvl>
    <w:lvl w:ilvl="3" w:tplc="0409000F" w:tentative="1">
      <w:start w:val="1"/>
      <w:numFmt w:val="decimal"/>
      <w:lvlText w:val="%4."/>
      <w:lvlJc w:val="left"/>
      <w:pPr>
        <w:ind w:left="44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3" w:hanging="480"/>
      </w:pPr>
    </w:lvl>
    <w:lvl w:ilvl="5" w:tplc="0409001B" w:tentative="1">
      <w:start w:val="1"/>
      <w:numFmt w:val="lowerRoman"/>
      <w:lvlText w:val="%6."/>
      <w:lvlJc w:val="right"/>
      <w:pPr>
        <w:ind w:left="5433" w:hanging="480"/>
      </w:pPr>
    </w:lvl>
    <w:lvl w:ilvl="6" w:tplc="0409000F" w:tentative="1">
      <w:start w:val="1"/>
      <w:numFmt w:val="decimal"/>
      <w:lvlText w:val="%7."/>
      <w:lvlJc w:val="left"/>
      <w:pPr>
        <w:ind w:left="59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3" w:hanging="480"/>
      </w:pPr>
    </w:lvl>
    <w:lvl w:ilvl="8" w:tplc="0409001B" w:tentative="1">
      <w:start w:val="1"/>
      <w:numFmt w:val="lowerRoman"/>
      <w:lvlText w:val="%9."/>
      <w:lvlJc w:val="right"/>
      <w:pPr>
        <w:ind w:left="6873" w:hanging="480"/>
      </w:pPr>
    </w:lvl>
  </w:abstractNum>
  <w:abstractNum w:abstractNumId="9" w15:restartNumberingAfterBreak="0">
    <w:nsid w:val="231D5A0C"/>
    <w:multiLevelType w:val="hybridMultilevel"/>
    <w:tmpl w:val="CF6ACB44"/>
    <w:lvl w:ilvl="0" w:tplc="55CA8354">
      <w:start w:val="1"/>
      <w:numFmt w:val="decimal"/>
      <w:lvlText w:val="%1."/>
      <w:lvlJc w:val="left"/>
      <w:pPr>
        <w:ind w:left="540" w:hanging="360"/>
      </w:pPr>
      <w:rPr>
        <w:rFonts w:eastAsia="PMingLiU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0" w15:restartNumberingAfterBreak="0">
    <w:nsid w:val="37F56486"/>
    <w:multiLevelType w:val="hybridMultilevel"/>
    <w:tmpl w:val="2DFEC0A2"/>
    <w:lvl w:ilvl="0" w:tplc="60F05F58">
      <w:start w:val="2800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E51A7"/>
    <w:multiLevelType w:val="hybridMultilevel"/>
    <w:tmpl w:val="BC406B78"/>
    <w:lvl w:ilvl="0" w:tplc="81DC75E2">
      <w:start w:val="1"/>
      <w:numFmt w:val="decimal"/>
      <w:lvlText w:val="%1."/>
      <w:lvlJc w:val="left"/>
      <w:pPr>
        <w:ind w:left="502" w:hanging="360"/>
      </w:pPr>
      <w:rPr>
        <w:rFonts w:eastAsia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2" w15:restartNumberingAfterBreak="0">
    <w:nsid w:val="420E517F"/>
    <w:multiLevelType w:val="hybridMultilevel"/>
    <w:tmpl w:val="80A0FC04"/>
    <w:lvl w:ilvl="0" w:tplc="3510EEE8">
      <w:start w:val="2006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4DE3DA3"/>
    <w:multiLevelType w:val="hybridMultilevel"/>
    <w:tmpl w:val="F2821F9A"/>
    <w:lvl w:ilvl="0" w:tplc="6C149AD2">
      <w:start w:val="2007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4" w15:restartNumberingAfterBreak="0">
    <w:nsid w:val="4F105369"/>
    <w:multiLevelType w:val="multilevel"/>
    <w:tmpl w:val="487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136E17"/>
    <w:multiLevelType w:val="hybridMultilevel"/>
    <w:tmpl w:val="1D20947A"/>
    <w:lvl w:ilvl="0" w:tplc="F0C8C88C">
      <w:numFmt w:val="bullet"/>
      <w:lvlText w:val="–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75884"/>
    <w:multiLevelType w:val="hybridMultilevel"/>
    <w:tmpl w:val="06BCA290"/>
    <w:lvl w:ilvl="0" w:tplc="799CDECC">
      <w:start w:val="1"/>
      <w:numFmt w:val="upperRoman"/>
      <w:lvlText w:val="（%1）"/>
      <w:lvlJc w:val="left"/>
      <w:pPr>
        <w:tabs>
          <w:tab w:val="num" w:pos="1760"/>
        </w:tabs>
        <w:ind w:left="1474" w:hanging="794"/>
      </w:pPr>
      <w:rPr>
        <w:rFonts w:hint="eastAsia"/>
      </w:rPr>
    </w:lvl>
    <w:lvl w:ilvl="1" w:tplc="270AF33E">
      <w:start w:val="1"/>
      <w:numFmt w:val="upperLetter"/>
      <w:lvlText w:val="%2、"/>
      <w:lvlJc w:val="left"/>
      <w:pPr>
        <w:tabs>
          <w:tab w:val="num" w:pos="1758"/>
        </w:tabs>
        <w:ind w:left="1758" w:hanging="567"/>
      </w:pPr>
      <w:rPr>
        <w:rFonts w:hint="eastAsia"/>
      </w:rPr>
    </w:lvl>
    <w:lvl w:ilvl="2" w:tplc="E3C8EC6E">
      <w:start w:val="1"/>
      <w:numFmt w:val="taiwaneseCountingThousand"/>
      <w:lvlText w:val="（%3）"/>
      <w:lvlJc w:val="left"/>
      <w:pPr>
        <w:tabs>
          <w:tab w:val="num" w:pos="1588"/>
        </w:tabs>
        <w:ind w:left="1588" w:hanging="9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4C40B1B"/>
    <w:multiLevelType w:val="hybridMultilevel"/>
    <w:tmpl w:val="587AC4BA"/>
    <w:lvl w:ilvl="0" w:tplc="0406000F">
      <w:start w:val="1"/>
      <w:numFmt w:val="decimal"/>
      <w:lvlText w:val="%1."/>
      <w:lvlJc w:val="left"/>
      <w:pPr>
        <w:ind w:left="758" w:hanging="360"/>
      </w:pPr>
    </w:lvl>
    <w:lvl w:ilvl="1" w:tplc="04060019" w:tentative="1">
      <w:start w:val="1"/>
      <w:numFmt w:val="lowerLetter"/>
      <w:lvlText w:val="%2."/>
      <w:lvlJc w:val="left"/>
      <w:pPr>
        <w:ind w:left="1478" w:hanging="360"/>
      </w:pPr>
    </w:lvl>
    <w:lvl w:ilvl="2" w:tplc="0406001B" w:tentative="1">
      <w:start w:val="1"/>
      <w:numFmt w:val="lowerRoman"/>
      <w:lvlText w:val="%3."/>
      <w:lvlJc w:val="right"/>
      <w:pPr>
        <w:ind w:left="2198" w:hanging="180"/>
      </w:pPr>
    </w:lvl>
    <w:lvl w:ilvl="3" w:tplc="0406000F" w:tentative="1">
      <w:start w:val="1"/>
      <w:numFmt w:val="decimal"/>
      <w:lvlText w:val="%4."/>
      <w:lvlJc w:val="left"/>
      <w:pPr>
        <w:ind w:left="2918" w:hanging="360"/>
      </w:pPr>
    </w:lvl>
    <w:lvl w:ilvl="4" w:tplc="04060019" w:tentative="1">
      <w:start w:val="1"/>
      <w:numFmt w:val="lowerLetter"/>
      <w:lvlText w:val="%5."/>
      <w:lvlJc w:val="left"/>
      <w:pPr>
        <w:ind w:left="3638" w:hanging="360"/>
      </w:pPr>
    </w:lvl>
    <w:lvl w:ilvl="5" w:tplc="0406001B" w:tentative="1">
      <w:start w:val="1"/>
      <w:numFmt w:val="lowerRoman"/>
      <w:lvlText w:val="%6."/>
      <w:lvlJc w:val="right"/>
      <w:pPr>
        <w:ind w:left="4358" w:hanging="180"/>
      </w:pPr>
    </w:lvl>
    <w:lvl w:ilvl="6" w:tplc="0406000F" w:tentative="1">
      <w:start w:val="1"/>
      <w:numFmt w:val="decimal"/>
      <w:lvlText w:val="%7."/>
      <w:lvlJc w:val="left"/>
      <w:pPr>
        <w:ind w:left="5078" w:hanging="360"/>
      </w:pPr>
    </w:lvl>
    <w:lvl w:ilvl="7" w:tplc="04060019" w:tentative="1">
      <w:start w:val="1"/>
      <w:numFmt w:val="lowerLetter"/>
      <w:lvlText w:val="%8."/>
      <w:lvlJc w:val="left"/>
      <w:pPr>
        <w:ind w:left="5798" w:hanging="360"/>
      </w:pPr>
    </w:lvl>
    <w:lvl w:ilvl="8" w:tplc="0406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8" w15:restartNumberingAfterBreak="0">
    <w:nsid w:val="710A655C"/>
    <w:multiLevelType w:val="hybridMultilevel"/>
    <w:tmpl w:val="CF3AA028"/>
    <w:lvl w:ilvl="0" w:tplc="2104F1E4">
      <w:start w:val="1"/>
      <w:numFmt w:val="decimal"/>
      <w:lvlText w:val="%1."/>
      <w:lvlJc w:val="left"/>
      <w:pPr>
        <w:ind w:left="54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9" w15:restartNumberingAfterBreak="0">
    <w:nsid w:val="79074AB5"/>
    <w:multiLevelType w:val="hybridMultilevel"/>
    <w:tmpl w:val="14649D8E"/>
    <w:lvl w:ilvl="0" w:tplc="567AD760">
      <w:start w:val="1"/>
      <w:numFmt w:val="decimal"/>
      <w:lvlText w:val="%1."/>
      <w:lvlJc w:val="left"/>
      <w:pPr>
        <w:ind w:left="540" w:hanging="360"/>
      </w:pPr>
      <w:rPr>
        <w:rFonts w:ascii="Times New Roman" w:eastAsia="DFKai-SB" w:hAnsi="Times New Roman" w:cs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0" w15:restartNumberingAfterBreak="0">
    <w:nsid w:val="7F2D4306"/>
    <w:multiLevelType w:val="hybridMultilevel"/>
    <w:tmpl w:val="E5708070"/>
    <w:lvl w:ilvl="0" w:tplc="0406000F">
      <w:start w:val="1"/>
      <w:numFmt w:val="decimal"/>
      <w:lvlText w:val="%1."/>
      <w:lvlJc w:val="left"/>
      <w:pPr>
        <w:ind w:left="398" w:hanging="360"/>
      </w:pPr>
    </w:lvl>
    <w:lvl w:ilvl="1" w:tplc="04060019" w:tentative="1">
      <w:start w:val="1"/>
      <w:numFmt w:val="lowerLetter"/>
      <w:lvlText w:val="%2."/>
      <w:lvlJc w:val="left"/>
      <w:pPr>
        <w:ind w:left="1118" w:hanging="360"/>
      </w:pPr>
    </w:lvl>
    <w:lvl w:ilvl="2" w:tplc="0406001B" w:tentative="1">
      <w:start w:val="1"/>
      <w:numFmt w:val="lowerRoman"/>
      <w:lvlText w:val="%3."/>
      <w:lvlJc w:val="right"/>
      <w:pPr>
        <w:ind w:left="1838" w:hanging="180"/>
      </w:pPr>
    </w:lvl>
    <w:lvl w:ilvl="3" w:tplc="0406000F" w:tentative="1">
      <w:start w:val="1"/>
      <w:numFmt w:val="decimal"/>
      <w:lvlText w:val="%4."/>
      <w:lvlJc w:val="left"/>
      <w:pPr>
        <w:ind w:left="2558" w:hanging="360"/>
      </w:pPr>
    </w:lvl>
    <w:lvl w:ilvl="4" w:tplc="04060019" w:tentative="1">
      <w:start w:val="1"/>
      <w:numFmt w:val="lowerLetter"/>
      <w:lvlText w:val="%5."/>
      <w:lvlJc w:val="left"/>
      <w:pPr>
        <w:ind w:left="3278" w:hanging="360"/>
      </w:pPr>
    </w:lvl>
    <w:lvl w:ilvl="5" w:tplc="0406001B" w:tentative="1">
      <w:start w:val="1"/>
      <w:numFmt w:val="lowerRoman"/>
      <w:lvlText w:val="%6."/>
      <w:lvlJc w:val="right"/>
      <w:pPr>
        <w:ind w:left="3998" w:hanging="180"/>
      </w:pPr>
    </w:lvl>
    <w:lvl w:ilvl="6" w:tplc="0406000F" w:tentative="1">
      <w:start w:val="1"/>
      <w:numFmt w:val="decimal"/>
      <w:lvlText w:val="%7."/>
      <w:lvlJc w:val="left"/>
      <w:pPr>
        <w:ind w:left="4718" w:hanging="360"/>
      </w:pPr>
    </w:lvl>
    <w:lvl w:ilvl="7" w:tplc="04060019" w:tentative="1">
      <w:start w:val="1"/>
      <w:numFmt w:val="lowerLetter"/>
      <w:lvlText w:val="%8."/>
      <w:lvlJc w:val="left"/>
      <w:pPr>
        <w:ind w:left="5438" w:hanging="360"/>
      </w:pPr>
    </w:lvl>
    <w:lvl w:ilvl="8" w:tplc="0406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2084176044">
    <w:abstractNumId w:val="16"/>
  </w:num>
  <w:num w:numId="2" w16cid:durableId="417018994">
    <w:abstractNumId w:val="3"/>
  </w:num>
  <w:num w:numId="3" w16cid:durableId="712850983">
    <w:abstractNumId w:val="19"/>
  </w:num>
  <w:num w:numId="4" w16cid:durableId="454519493">
    <w:abstractNumId w:val="9"/>
  </w:num>
  <w:num w:numId="5" w16cid:durableId="1652057915">
    <w:abstractNumId w:val="6"/>
  </w:num>
  <w:num w:numId="6" w16cid:durableId="1645545798">
    <w:abstractNumId w:val="7"/>
  </w:num>
  <w:num w:numId="7" w16cid:durableId="1355184160">
    <w:abstractNumId w:val="18"/>
  </w:num>
  <w:num w:numId="8" w16cid:durableId="2102141070">
    <w:abstractNumId w:val="13"/>
  </w:num>
  <w:num w:numId="9" w16cid:durableId="1605310424">
    <w:abstractNumId w:val="12"/>
  </w:num>
  <w:num w:numId="10" w16cid:durableId="1723023539">
    <w:abstractNumId w:val="11"/>
  </w:num>
  <w:num w:numId="11" w16cid:durableId="1489438246">
    <w:abstractNumId w:val="8"/>
  </w:num>
  <w:num w:numId="12" w16cid:durableId="631516703">
    <w:abstractNumId w:val="2"/>
  </w:num>
  <w:num w:numId="13" w16cid:durableId="1120611994">
    <w:abstractNumId w:val="15"/>
  </w:num>
  <w:num w:numId="14" w16cid:durableId="1153185126">
    <w:abstractNumId w:val="10"/>
  </w:num>
  <w:num w:numId="15" w16cid:durableId="394743368">
    <w:abstractNumId w:val="0"/>
  </w:num>
  <w:num w:numId="16" w16cid:durableId="34083267">
    <w:abstractNumId w:val="0"/>
    <w:lvlOverride w:ilvl="0">
      <w:startOverride w:val="1"/>
    </w:lvlOverride>
  </w:num>
  <w:num w:numId="17" w16cid:durableId="41222598">
    <w:abstractNumId w:val="1"/>
  </w:num>
  <w:num w:numId="18" w16cid:durableId="703559931">
    <w:abstractNumId w:val="20"/>
  </w:num>
  <w:num w:numId="19" w16cid:durableId="1642463779">
    <w:abstractNumId w:val="17"/>
  </w:num>
  <w:num w:numId="20" w16cid:durableId="1573076628">
    <w:abstractNumId w:val="4"/>
  </w:num>
  <w:num w:numId="21" w16cid:durableId="495458035">
    <w:abstractNumId w:val="14"/>
  </w:num>
  <w:num w:numId="22" w16cid:durableId="2063403174">
    <w:abstractNumId w:val="1"/>
  </w:num>
  <w:num w:numId="23" w16cid:durableId="1003514314">
    <w:abstractNumId w:val="5"/>
  </w:num>
  <w:num w:numId="24" w16cid:durableId="2136176687">
    <w:abstractNumId w:val="0"/>
  </w:num>
  <w:num w:numId="25" w16cid:durableId="97958095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hyphenationZone w:val="425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0B"/>
    <w:rsid w:val="000255D0"/>
    <w:rsid w:val="00040076"/>
    <w:rsid w:val="000502A7"/>
    <w:rsid w:val="00066638"/>
    <w:rsid w:val="00072B4B"/>
    <w:rsid w:val="00072D53"/>
    <w:rsid w:val="00081F34"/>
    <w:rsid w:val="00087BD4"/>
    <w:rsid w:val="0009037E"/>
    <w:rsid w:val="0009346A"/>
    <w:rsid w:val="000A17F7"/>
    <w:rsid w:val="000A279C"/>
    <w:rsid w:val="000C47FE"/>
    <w:rsid w:val="000C569A"/>
    <w:rsid w:val="000C7AAB"/>
    <w:rsid w:val="000D5743"/>
    <w:rsid w:val="000F0039"/>
    <w:rsid w:val="0010240B"/>
    <w:rsid w:val="00104518"/>
    <w:rsid w:val="00105498"/>
    <w:rsid w:val="00106F1D"/>
    <w:rsid w:val="0012426B"/>
    <w:rsid w:val="001257AF"/>
    <w:rsid w:val="00126C4B"/>
    <w:rsid w:val="0012744C"/>
    <w:rsid w:val="00133246"/>
    <w:rsid w:val="00136F85"/>
    <w:rsid w:val="001374B3"/>
    <w:rsid w:val="001508F6"/>
    <w:rsid w:val="001509D1"/>
    <w:rsid w:val="00151965"/>
    <w:rsid w:val="00154F81"/>
    <w:rsid w:val="001556E8"/>
    <w:rsid w:val="001649AD"/>
    <w:rsid w:val="0017013B"/>
    <w:rsid w:val="001771E8"/>
    <w:rsid w:val="001821EC"/>
    <w:rsid w:val="001879A5"/>
    <w:rsid w:val="00190B26"/>
    <w:rsid w:val="001B12BB"/>
    <w:rsid w:val="001C2257"/>
    <w:rsid w:val="001D3F6D"/>
    <w:rsid w:val="001E1FC8"/>
    <w:rsid w:val="001E6824"/>
    <w:rsid w:val="001E79A0"/>
    <w:rsid w:val="001F0066"/>
    <w:rsid w:val="001F42EF"/>
    <w:rsid w:val="002053C4"/>
    <w:rsid w:val="002109D4"/>
    <w:rsid w:val="00235B92"/>
    <w:rsid w:val="00242570"/>
    <w:rsid w:val="002758D7"/>
    <w:rsid w:val="002834A1"/>
    <w:rsid w:val="00286392"/>
    <w:rsid w:val="002943B6"/>
    <w:rsid w:val="00294F9B"/>
    <w:rsid w:val="002A0F4B"/>
    <w:rsid w:val="002A3DE2"/>
    <w:rsid w:val="002B5045"/>
    <w:rsid w:val="002C284C"/>
    <w:rsid w:val="002D117C"/>
    <w:rsid w:val="002E384C"/>
    <w:rsid w:val="00303ABA"/>
    <w:rsid w:val="0032127E"/>
    <w:rsid w:val="00323626"/>
    <w:rsid w:val="0033367D"/>
    <w:rsid w:val="00335DD0"/>
    <w:rsid w:val="00341233"/>
    <w:rsid w:val="00342B38"/>
    <w:rsid w:val="00365A7F"/>
    <w:rsid w:val="00367262"/>
    <w:rsid w:val="003714F2"/>
    <w:rsid w:val="003858C4"/>
    <w:rsid w:val="00393C65"/>
    <w:rsid w:val="003966C2"/>
    <w:rsid w:val="003A0EC9"/>
    <w:rsid w:val="003A4471"/>
    <w:rsid w:val="003A7FB1"/>
    <w:rsid w:val="003B5BD3"/>
    <w:rsid w:val="003C52F5"/>
    <w:rsid w:val="003C615C"/>
    <w:rsid w:val="003D2CA5"/>
    <w:rsid w:val="003E0C5B"/>
    <w:rsid w:val="00427237"/>
    <w:rsid w:val="00453BB7"/>
    <w:rsid w:val="00457259"/>
    <w:rsid w:val="0046019F"/>
    <w:rsid w:val="00464D24"/>
    <w:rsid w:val="004975BA"/>
    <w:rsid w:val="004A0690"/>
    <w:rsid w:val="004A3FBA"/>
    <w:rsid w:val="004A7CBC"/>
    <w:rsid w:val="004D440B"/>
    <w:rsid w:val="004E1FF6"/>
    <w:rsid w:val="004E3FAE"/>
    <w:rsid w:val="004E64F7"/>
    <w:rsid w:val="004F3B97"/>
    <w:rsid w:val="005005CC"/>
    <w:rsid w:val="00505DD2"/>
    <w:rsid w:val="0051664A"/>
    <w:rsid w:val="005222D0"/>
    <w:rsid w:val="00523D1E"/>
    <w:rsid w:val="00527A88"/>
    <w:rsid w:val="00544662"/>
    <w:rsid w:val="00556951"/>
    <w:rsid w:val="0056092F"/>
    <w:rsid w:val="005619D8"/>
    <w:rsid w:val="00561B84"/>
    <w:rsid w:val="00570378"/>
    <w:rsid w:val="00570F13"/>
    <w:rsid w:val="005779D2"/>
    <w:rsid w:val="00590229"/>
    <w:rsid w:val="005A11D6"/>
    <w:rsid w:val="005A444E"/>
    <w:rsid w:val="005B490A"/>
    <w:rsid w:val="005B4959"/>
    <w:rsid w:val="005B77D7"/>
    <w:rsid w:val="005B788C"/>
    <w:rsid w:val="005D5A10"/>
    <w:rsid w:val="005E11B8"/>
    <w:rsid w:val="005E4180"/>
    <w:rsid w:val="005E5BEF"/>
    <w:rsid w:val="005F087F"/>
    <w:rsid w:val="00601643"/>
    <w:rsid w:val="00604BBF"/>
    <w:rsid w:val="006132CE"/>
    <w:rsid w:val="006229BB"/>
    <w:rsid w:val="00622CE5"/>
    <w:rsid w:val="006417BC"/>
    <w:rsid w:val="0066076E"/>
    <w:rsid w:val="00666322"/>
    <w:rsid w:val="0068244F"/>
    <w:rsid w:val="006921AD"/>
    <w:rsid w:val="006A14CE"/>
    <w:rsid w:val="006A44C2"/>
    <w:rsid w:val="006B393F"/>
    <w:rsid w:val="006D7C1A"/>
    <w:rsid w:val="006E7435"/>
    <w:rsid w:val="00703EDA"/>
    <w:rsid w:val="00707E68"/>
    <w:rsid w:val="00716999"/>
    <w:rsid w:val="00723915"/>
    <w:rsid w:val="00764AD9"/>
    <w:rsid w:val="007672A9"/>
    <w:rsid w:val="00771269"/>
    <w:rsid w:val="007769E1"/>
    <w:rsid w:val="0079219F"/>
    <w:rsid w:val="007A3E6A"/>
    <w:rsid w:val="007A5754"/>
    <w:rsid w:val="007B6F63"/>
    <w:rsid w:val="007C1D27"/>
    <w:rsid w:val="007C6F9F"/>
    <w:rsid w:val="007D17E3"/>
    <w:rsid w:val="007F0335"/>
    <w:rsid w:val="007F0968"/>
    <w:rsid w:val="007F552E"/>
    <w:rsid w:val="007F589A"/>
    <w:rsid w:val="008063E4"/>
    <w:rsid w:val="00811FFD"/>
    <w:rsid w:val="008555F7"/>
    <w:rsid w:val="0086743B"/>
    <w:rsid w:val="00871FA4"/>
    <w:rsid w:val="008769F5"/>
    <w:rsid w:val="008838F6"/>
    <w:rsid w:val="00884685"/>
    <w:rsid w:val="00892E38"/>
    <w:rsid w:val="008B528B"/>
    <w:rsid w:val="008C15CE"/>
    <w:rsid w:val="008D42B2"/>
    <w:rsid w:val="008D612B"/>
    <w:rsid w:val="008F01DB"/>
    <w:rsid w:val="00910BE4"/>
    <w:rsid w:val="00921DA0"/>
    <w:rsid w:val="009254E5"/>
    <w:rsid w:val="00932333"/>
    <w:rsid w:val="009674F5"/>
    <w:rsid w:val="00992A93"/>
    <w:rsid w:val="009A084E"/>
    <w:rsid w:val="009A1FE7"/>
    <w:rsid w:val="009A2C24"/>
    <w:rsid w:val="009A7FCC"/>
    <w:rsid w:val="009B4123"/>
    <w:rsid w:val="009C3A29"/>
    <w:rsid w:val="009C562A"/>
    <w:rsid w:val="009D7BE8"/>
    <w:rsid w:val="009E07C1"/>
    <w:rsid w:val="009E2CAB"/>
    <w:rsid w:val="009F014C"/>
    <w:rsid w:val="009F0997"/>
    <w:rsid w:val="00A0153B"/>
    <w:rsid w:val="00A0230B"/>
    <w:rsid w:val="00A0558F"/>
    <w:rsid w:val="00A15F49"/>
    <w:rsid w:val="00A217BA"/>
    <w:rsid w:val="00A22BDC"/>
    <w:rsid w:val="00A2555F"/>
    <w:rsid w:val="00A34F7F"/>
    <w:rsid w:val="00A35CFD"/>
    <w:rsid w:val="00A37F99"/>
    <w:rsid w:val="00A567DF"/>
    <w:rsid w:val="00A579DA"/>
    <w:rsid w:val="00A63F12"/>
    <w:rsid w:val="00A67594"/>
    <w:rsid w:val="00A706D4"/>
    <w:rsid w:val="00A7218F"/>
    <w:rsid w:val="00A72CEF"/>
    <w:rsid w:val="00A763B2"/>
    <w:rsid w:val="00A820D0"/>
    <w:rsid w:val="00A9182F"/>
    <w:rsid w:val="00A92161"/>
    <w:rsid w:val="00A93201"/>
    <w:rsid w:val="00AA1579"/>
    <w:rsid w:val="00AA3C3F"/>
    <w:rsid w:val="00AA5A64"/>
    <w:rsid w:val="00AC2636"/>
    <w:rsid w:val="00AF0DC8"/>
    <w:rsid w:val="00AF2138"/>
    <w:rsid w:val="00AF77A1"/>
    <w:rsid w:val="00B23415"/>
    <w:rsid w:val="00B307BA"/>
    <w:rsid w:val="00B327C5"/>
    <w:rsid w:val="00B43BD9"/>
    <w:rsid w:val="00B44677"/>
    <w:rsid w:val="00B5375B"/>
    <w:rsid w:val="00B56414"/>
    <w:rsid w:val="00B66FF7"/>
    <w:rsid w:val="00B90AA4"/>
    <w:rsid w:val="00B90E2B"/>
    <w:rsid w:val="00B9563D"/>
    <w:rsid w:val="00BA4122"/>
    <w:rsid w:val="00BB3884"/>
    <w:rsid w:val="00BC232D"/>
    <w:rsid w:val="00BC62B4"/>
    <w:rsid w:val="00BD1746"/>
    <w:rsid w:val="00BD2D39"/>
    <w:rsid w:val="00BD4EE9"/>
    <w:rsid w:val="00BF0E1F"/>
    <w:rsid w:val="00C104DF"/>
    <w:rsid w:val="00C16588"/>
    <w:rsid w:val="00C207CA"/>
    <w:rsid w:val="00C36DCA"/>
    <w:rsid w:val="00C42BE4"/>
    <w:rsid w:val="00C4503D"/>
    <w:rsid w:val="00C5578D"/>
    <w:rsid w:val="00C60244"/>
    <w:rsid w:val="00C60E92"/>
    <w:rsid w:val="00C640F0"/>
    <w:rsid w:val="00C641D0"/>
    <w:rsid w:val="00C72881"/>
    <w:rsid w:val="00C751D3"/>
    <w:rsid w:val="00C7619E"/>
    <w:rsid w:val="00C76ACC"/>
    <w:rsid w:val="00C77718"/>
    <w:rsid w:val="00C77891"/>
    <w:rsid w:val="00C838C3"/>
    <w:rsid w:val="00C8605F"/>
    <w:rsid w:val="00C90F76"/>
    <w:rsid w:val="00CB4820"/>
    <w:rsid w:val="00CB530A"/>
    <w:rsid w:val="00CE2B42"/>
    <w:rsid w:val="00CE604F"/>
    <w:rsid w:val="00CF65FA"/>
    <w:rsid w:val="00D111E7"/>
    <w:rsid w:val="00D1356D"/>
    <w:rsid w:val="00D15FC3"/>
    <w:rsid w:val="00D1721B"/>
    <w:rsid w:val="00D22E52"/>
    <w:rsid w:val="00D22F16"/>
    <w:rsid w:val="00D24867"/>
    <w:rsid w:val="00D300F3"/>
    <w:rsid w:val="00D33AE2"/>
    <w:rsid w:val="00D4727E"/>
    <w:rsid w:val="00D530E2"/>
    <w:rsid w:val="00D55E5D"/>
    <w:rsid w:val="00D565D0"/>
    <w:rsid w:val="00D61553"/>
    <w:rsid w:val="00D63437"/>
    <w:rsid w:val="00D774A3"/>
    <w:rsid w:val="00D818A7"/>
    <w:rsid w:val="00D8226B"/>
    <w:rsid w:val="00D86167"/>
    <w:rsid w:val="00D9628B"/>
    <w:rsid w:val="00DA047B"/>
    <w:rsid w:val="00DA23FD"/>
    <w:rsid w:val="00DA2F24"/>
    <w:rsid w:val="00DA3ECA"/>
    <w:rsid w:val="00DD20CD"/>
    <w:rsid w:val="00DD3162"/>
    <w:rsid w:val="00DE56F5"/>
    <w:rsid w:val="00DE741F"/>
    <w:rsid w:val="00E0114F"/>
    <w:rsid w:val="00E075B1"/>
    <w:rsid w:val="00E10FCF"/>
    <w:rsid w:val="00E1278A"/>
    <w:rsid w:val="00E271F5"/>
    <w:rsid w:val="00E33FAD"/>
    <w:rsid w:val="00E62746"/>
    <w:rsid w:val="00E63FE1"/>
    <w:rsid w:val="00E64E87"/>
    <w:rsid w:val="00E77F2C"/>
    <w:rsid w:val="00E811DC"/>
    <w:rsid w:val="00E8604A"/>
    <w:rsid w:val="00E92624"/>
    <w:rsid w:val="00E935FE"/>
    <w:rsid w:val="00E96593"/>
    <w:rsid w:val="00EA1947"/>
    <w:rsid w:val="00EB4760"/>
    <w:rsid w:val="00EB718B"/>
    <w:rsid w:val="00ED00F2"/>
    <w:rsid w:val="00ED051F"/>
    <w:rsid w:val="00ED245B"/>
    <w:rsid w:val="00EE2BBA"/>
    <w:rsid w:val="00EF1D6F"/>
    <w:rsid w:val="00EF6E68"/>
    <w:rsid w:val="00F035E0"/>
    <w:rsid w:val="00F05242"/>
    <w:rsid w:val="00F153EA"/>
    <w:rsid w:val="00F15A43"/>
    <w:rsid w:val="00F2580D"/>
    <w:rsid w:val="00F259DC"/>
    <w:rsid w:val="00F274DB"/>
    <w:rsid w:val="00F27D72"/>
    <w:rsid w:val="00F3178E"/>
    <w:rsid w:val="00F31A54"/>
    <w:rsid w:val="00F32285"/>
    <w:rsid w:val="00F32FFC"/>
    <w:rsid w:val="00F364BE"/>
    <w:rsid w:val="00F36D55"/>
    <w:rsid w:val="00F41761"/>
    <w:rsid w:val="00F43470"/>
    <w:rsid w:val="00F43784"/>
    <w:rsid w:val="00F4438E"/>
    <w:rsid w:val="00F453BA"/>
    <w:rsid w:val="00F45F71"/>
    <w:rsid w:val="00F47039"/>
    <w:rsid w:val="00F50E7B"/>
    <w:rsid w:val="00F71B89"/>
    <w:rsid w:val="00F76C15"/>
    <w:rsid w:val="00F94271"/>
    <w:rsid w:val="00FA10B5"/>
    <w:rsid w:val="00FA6549"/>
    <w:rsid w:val="00FB0739"/>
    <w:rsid w:val="00FB4828"/>
    <w:rsid w:val="00FC1942"/>
    <w:rsid w:val="00FC4CF4"/>
    <w:rsid w:val="00FD72EE"/>
    <w:rsid w:val="00FE5E2A"/>
    <w:rsid w:val="00FE76D8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7E412"/>
  <w15:docId w15:val="{0B4197DF-1D0B-4F5F-ADC6-48B3245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1D6F"/>
    <w:rPr>
      <w:rFonts w:eastAsia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9A2C24"/>
    <w:pPr>
      <w:keepNext/>
      <w:widowControl w:val="0"/>
      <w:adjustRightInd w:val="0"/>
      <w:spacing w:line="360" w:lineRule="atLeast"/>
      <w:jc w:val="center"/>
      <w:textAlignment w:val="baseline"/>
      <w:outlineLvl w:val="0"/>
    </w:pPr>
    <w:rPr>
      <w:rFonts w:eastAsia="DFKai-SB"/>
      <w:b/>
      <w:sz w:val="32"/>
      <w:szCs w:val="20"/>
      <w:lang w:eastAsia="zh-TW"/>
    </w:rPr>
  </w:style>
  <w:style w:type="paragraph" w:styleId="Heading2">
    <w:name w:val="heading 2"/>
    <w:basedOn w:val="Normal"/>
    <w:next w:val="Normal"/>
    <w:qFormat/>
    <w:rsid w:val="009A2C24"/>
    <w:pPr>
      <w:keepNext/>
      <w:widowControl w:val="0"/>
      <w:adjustRightInd w:val="0"/>
      <w:spacing w:line="360" w:lineRule="atLeast"/>
      <w:textAlignment w:val="baseline"/>
      <w:outlineLvl w:val="1"/>
    </w:pPr>
    <w:rPr>
      <w:rFonts w:eastAsia="PMingLiU"/>
      <w:sz w:val="36"/>
      <w:szCs w:val="20"/>
      <w:lang w:eastAsia="zh-TW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60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502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9A2C24"/>
    <w:rPr>
      <w:sz w:val="18"/>
    </w:rPr>
  </w:style>
  <w:style w:type="paragraph" w:styleId="CommentText">
    <w:name w:val="annotation text"/>
    <w:basedOn w:val="Normal"/>
    <w:semiHidden/>
    <w:rsid w:val="009A2C24"/>
  </w:style>
  <w:style w:type="paragraph" w:styleId="BodyText">
    <w:name w:val="Body Text"/>
    <w:basedOn w:val="Normal"/>
    <w:rsid w:val="009A2C24"/>
    <w:pPr>
      <w:widowControl w:val="0"/>
      <w:adjustRightInd w:val="0"/>
      <w:spacing w:line="360" w:lineRule="atLeast"/>
      <w:ind w:right="-427"/>
      <w:textAlignment w:val="baseline"/>
    </w:pPr>
    <w:rPr>
      <w:rFonts w:eastAsia="DFKai-SB"/>
      <w:szCs w:val="20"/>
      <w:lang w:eastAsia="zh-TW"/>
    </w:rPr>
  </w:style>
  <w:style w:type="paragraph" w:styleId="BodyTextIndent">
    <w:name w:val="Body Text Indent"/>
    <w:basedOn w:val="Normal"/>
    <w:rsid w:val="009A2C24"/>
    <w:pPr>
      <w:widowControl w:val="0"/>
      <w:adjustRightInd w:val="0"/>
      <w:spacing w:after="120" w:line="120" w:lineRule="atLeast"/>
      <w:ind w:left="839"/>
      <w:textAlignment w:val="baseline"/>
    </w:pPr>
    <w:rPr>
      <w:rFonts w:ascii="DFKai-SB" w:eastAsia="DFKai-SB"/>
      <w:szCs w:val="20"/>
      <w:lang w:eastAsia="zh-TW"/>
    </w:rPr>
  </w:style>
  <w:style w:type="paragraph" w:styleId="Footer">
    <w:name w:val="footer"/>
    <w:basedOn w:val="Normal"/>
    <w:link w:val="FooterChar"/>
    <w:uiPriority w:val="99"/>
    <w:rsid w:val="009A2C24"/>
    <w:pPr>
      <w:widowControl w:val="0"/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PageNumber">
    <w:name w:val="page number"/>
    <w:basedOn w:val="DefaultParagraphFont"/>
    <w:rsid w:val="009A2C24"/>
  </w:style>
  <w:style w:type="paragraph" w:styleId="FootnoteText">
    <w:name w:val="footnote text"/>
    <w:basedOn w:val="Normal"/>
    <w:link w:val="FootnoteTextChar"/>
    <w:rsid w:val="009A2C24"/>
    <w:pPr>
      <w:widowControl w:val="0"/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FootnoteReference">
    <w:name w:val="footnote reference"/>
    <w:basedOn w:val="DefaultParagraphFont"/>
    <w:rsid w:val="009A2C24"/>
    <w:rPr>
      <w:vertAlign w:val="superscript"/>
    </w:rPr>
  </w:style>
  <w:style w:type="paragraph" w:styleId="BodyTextIndent2">
    <w:name w:val="Body Text Indent 2"/>
    <w:basedOn w:val="Normal"/>
    <w:rsid w:val="009A2C24"/>
    <w:pPr>
      <w:widowControl w:val="0"/>
      <w:adjustRightInd w:val="0"/>
      <w:ind w:firstLine="397"/>
      <w:jc w:val="both"/>
      <w:textAlignment w:val="baseline"/>
    </w:pPr>
    <w:rPr>
      <w:rFonts w:eastAsia="DFKai-SB"/>
      <w:szCs w:val="20"/>
      <w:lang w:eastAsia="zh-TW"/>
    </w:rPr>
  </w:style>
  <w:style w:type="paragraph" w:styleId="BodyTextIndent3">
    <w:name w:val="Body Text Indent 3"/>
    <w:basedOn w:val="Normal"/>
    <w:rsid w:val="009A2C24"/>
    <w:pPr>
      <w:widowControl w:val="0"/>
      <w:adjustRightInd w:val="0"/>
      <w:ind w:firstLine="482"/>
      <w:jc w:val="both"/>
      <w:textAlignment w:val="baseline"/>
    </w:pPr>
    <w:rPr>
      <w:rFonts w:ascii="DFKai-SB" w:eastAsia="DFKai-SB"/>
      <w:szCs w:val="20"/>
      <w:lang w:eastAsia="zh-TW"/>
    </w:rPr>
  </w:style>
  <w:style w:type="paragraph" w:styleId="Header">
    <w:name w:val="header"/>
    <w:basedOn w:val="Normal"/>
    <w:rsid w:val="009A2C24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20"/>
      <w:szCs w:val="20"/>
      <w:lang w:eastAsia="zh-TW"/>
    </w:rPr>
  </w:style>
  <w:style w:type="character" w:styleId="Hyperlink">
    <w:name w:val="Hyperlink"/>
    <w:basedOn w:val="DefaultParagraphFont"/>
    <w:rsid w:val="009A2C24"/>
    <w:rPr>
      <w:color w:val="0000FF"/>
      <w:u w:val="single"/>
    </w:rPr>
  </w:style>
  <w:style w:type="character" w:styleId="FollowedHyperlink">
    <w:name w:val="FollowedHyperlink"/>
    <w:basedOn w:val="DefaultParagraphFont"/>
    <w:rsid w:val="009A2C24"/>
    <w:rPr>
      <w:color w:val="800080"/>
      <w:u w:val="single"/>
    </w:rPr>
  </w:style>
  <w:style w:type="paragraph" w:styleId="BodyText2">
    <w:name w:val="Body Text 2"/>
    <w:basedOn w:val="Normal"/>
    <w:rsid w:val="009A2C24"/>
    <w:pPr>
      <w:widowControl w:val="0"/>
      <w:adjustRightInd w:val="0"/>
      <w:spacing w:afterLines="50" w:line="500" w:lineRule="exact"/>
      <w:jc w:val="center"/>
      <w:textAlignment w:val="baseline"/>
    </w:pPr>
    <w:rPr>
      <w:rFonts w:eastAsia="DFKai-SB"/>
      <w:spacing w:val="20"/>
      <w:sz w:val="36"/>
      <w:szCs w:val="20"/>
      <w:lang w:eastAsia="zh-TW"/>
    </w:rPr>
  </w:style>
  <w:style w:type="paragraph" w:styleId="BodyText3">
    <w:name w:val="Body Text 3"/>
    <w:basedOn w:val="Normal"/>
    <w:rsid w:val="009A2C24"/>
    <w:pPr>
      <w:widowControl w:val="0"/>
      <w:adjustRightInd w:val="0"/>
      <w:spacing w:line="240" w:lineRule="atLeast"/>
      <w:jc w:val="both"/>
      <w:textAlignment w:val="baseline"/>
    </w:pPr>
    <w:rPr>
      <w:rFonts w:eastAsia="DFKai-SB"/>
      <w:szCs w:val="20"/>
      <w:lang w:eastAsia="zh-TW"/>
    </w:rPr>
  </w:style>
  <w:style w:type="character" w:styleId="Emphasis">
    <w:name w:val="Emphasis"/>
    <w:basedOn w:val="DefaultParagraphFont"/>
    <w:qFormat/>
    <w:rsid w:val="00A579DA"/>
    <w:rPr>
      <w:i/>
      <w:iCs/>
    </w:rPr>
  </w:style>
  <w:style w:type="paragraph" w:styleId="ListParagraph">
    <w:name w:val="List Paragraph"/>
    <w:basedOn w:val="Normal"/>
    <w:uiPriority w:val="34"/>
    <w:qFormat/>
    <w:rsid w:val="008838F6"/>
    <w:pPr>
      <w:widowControl w:val="0"/>
      <w:adjustRightInd w:val="0"/>
      <w:spacing w:line="360" w:lineRule="atLeast"/>
      <w:ind w:leftChars="200" w:left="480"/>
      <w:textAlignment w:val="baseline"/>
    </w:pPr>
    <w:rPr>
      <w:rFonts w:eastAsia="PMingLiU"/>
      <w:szCs w:val="20"/>
      <w:lang w:eastAsia="zh-TW"/>
    </w:rPr>
  </w:style>
  <w:style w:type="paragraph" w:styleId="HTMLPreformatted">
    <w:name w:val="HTML Preformatted"/>
    <w:basedOn w:val="Normal"/>
    <w:link w:val="HTMLPreformattedChar"/>
    <w:uiPriority w:val="99"/>
    <w:rsid w:val="00AC2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00000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636"/>
    <w:rPr>
      <w:rFonts w:ascii="MingLiU" w:eastAsia="MingLiU" w:hAnsi="MingLiU" w:cs="MingLiU"/>
      <w:color w:val="000000"/>
      <w:sz w:val="24"/>
      <w:szCs w:val="24"/>
    </w:rPr>
  </w:style>
  <w:style w:type="paragraph" w:customStyle="1" w:styleId="DefaultText">
    <w:name w:val="Default Text"/>
    <w:basedOn w:val="Normal"/>
    <w:rsid w:val="00AC2636"/>
    <w:rPr>
      <w:rFonts w:eastAsia="PMingLiU"/>
      <w:szCs w:val="20"/>
    </w:rPr>
  </w:style>
  <w:style w:type="paragraph" w:styleId="NormalWeb">
    <w:name w:val="Normal (Web)"/>
    <w:basedOn w:val="Normal"/>
    <w:uiPriority w:val="99"/>
    <w:unhideWhenUsed/>
    <w:rsid w:val="00CB530A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paragraph" w:customStyle="1" w:styleId="PaperAuthor">
    <w:name w:val="Paper Author"/>
    <w:next w:val="Normal"/>
    <w:rsid w:val="00910BE4"/>
    <w:pPr>
      <w:widowControl w:val="0"/>
      <w:spacing w:before="320"/>
      <w:outlineLvl w:val="1"/>
    </w:pPr>
    <w:rPr>
      <w:rFonts w:eastAsia="SimSun"/>
      <w:sz w:val="24"/>
      <w:lang w:val="en-GB" w:eastAsia="en-US"/>
    </w:rPr>
  </w:style>
  <w:style w:type="paragraph" w:styleId="Title">
    <w:name w:val="Title"/>
    <w:basedOn w:val="Normal"/>
    <w:next w:val="Subtitle"/>
    <w:link w:val="TitleChar"/>
    <w:qFormat/>
    <w:rsid w:val="000255D0"/>
    <w:pPr>
      <w:widowControl w:val="0"/>
      <w:suppressAutoHyphens/>
      <w:jc w:val="center"/>
    </w:pPr>
    <w:rPr>
      <w:rFonts w:eastAsia="PMingLiU"/>
      <w:b/>
      <w:bCs/>
      <w:kern w:val="1"/>
      <w:sz w:val="28"/>
      <w:lang w:eastAsia="ar-SA"/>
    </w:rPr>
  </w:style>
  <w:style w:type="character" w:customStyle="1" w:styleId="TitleChar">
    <w:name w:val="Title Char"/>
    <w:basedOn w:val="DefaultParagraphFont"/>
    <w:link w:val="Title"/>
    <w:rsid w:val="000255D0"/>
    <w:rPr>
      <w:b/>
      <w:bCs/>
      <w:kern w:val="1"/>
      <w:sz w:val="28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0255D0"/>
    <w:pPr>
      <w:widowControl w:val="0"/>
      <w:adjustRightInd w:val="0"/>
      <w:spacing w:after="60" w:line="360" w:lineRule="atLeast"/>
      <w:jc w:val="center"/>
      <w:textAlignment w:val="baseline"/>
      <w:outlineLvl w:val="1"/>
    </w:pPr>
    <w:rPr>
      <w:rFonts w:asciiTheme="majorHAnsi" w:eastAsia="PMingLiU" w:hAnsiTheme="majorHAnsi" w:cstheme="majorBidi"/>
      <w:i/>
      <w:iCs/>
      <w:lang w:eastAsia="zh-TW"/>
    </w:rPr>
  </w:style>
  <w:style w:type="character" w:customStyle="1" w:styleId="SubtitleChar">
    <w:name w:val="Subtitle Char"/>
    <w:basedOn w:val="DefaultParagraphFont"/>
    <w:link w:val="Subtitle"/>
    <w:rsid w:val="000255D0"/>
    <w:rPr>
      <w:rFonts w:asciiTheme="majorHAnsi" w:hAnsiTheme="majorHAnsi" w:cstheme="majorBidi"/>
      <w:i/>
      <w:iCs/>
      <w:sz w:val="24"/>
      <w:szCs w:val="24"/>
    </w:rPr>
  </w:style>
  <w:style w:type="paragraph" w:customStyle="1" w:styleId="Default">
    <w:name w:val="Default"/>
    <w:rsid w:val="00F15A43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table" w:styleId="TableGrid">
    <w:name w:val="Table Grid"/>
    <w:basedOn w:val="TableNormal"/>
    <w:rsid w:val="00C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semiHidden/>
    <w:rsid w:val="000502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7F589A"/>
    <w:pPr>
      <w:widowControl w:val="0"/>
      <w:adjustRightInd w:val="0"/>
      <w:textAlignment w:val="baseline"/>
    </w:pPr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semiHidden/>
    <w:rsid w:val="007F589A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EDA"/>
  </w:style>
  <w:style w:type="character" w:styleId="Strong">
    <w:name w:val="Strong"/>
    <w:qFormat/>
    <w:rsid w:val="00D300F3"/>
    <w:rPr>
      <w:b/>
      <w:bCs/>
    </w:rPr>
  </w:style>
  <w:style w:type="character" w:customStyle="1" w:styleId="FootnoteTextChar">
    <w:name w:val="Footnote Text Char"/>
    <w:basedOn w:val="DefaultParagraphFont"/>
    <w:link w:val="FootnoteText"/>
    <w:rsid w:val="00D300F3"/>
  </w:style>
  <w:style w:type="paragraph" w:styleId="ListNumber">
    <w:name w:val="List Number"/>
    <w:basedOn w:val="Normal"/>
    <w:uiPriority w:val="99"/>
    <w:unhideWhenUsed/>
    <w:rsid w:val="00D300F3"/>
    <w:pPr>
      <w:widowControl w:val="0"/>
      <w:numPr>
        <w:numId w:val="15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paragraph" w:customStyle="1" w:styleId="dtuStandard">
    <w:name w:val="dtuStandard"/>
    <w:rsid w:val="00B23415"/>
    <w:pPr>
      <w:spacing w:line="280" w:lineRule="atLeast"/>
    </w:pPr>
    <w:rPr>
      <w:rFonts w:ascii="Arial" w:eastAsia="Times New Roman" w:hAnsi="Arial" w:cs="Arial"/>
      <w:noProof/>
      <w:lang w:eastAsia="en-US"/>
    </w:rPr>
  </w:style>
  <w:style w:type="paragraph" w:styleId="ListBullet">
    <w:name w:val="List Bullet"/>
    <w:basedOn w:val="Normal"/>
    <w:uiPriority w:val="99"/>
    <w:unhideWhenUsed/>
    <w:rsid w:val="00B23415"/>
    <w:pPr>
      <w:widowControl w:val="0"/>
      <w:numPr>
        <w:numId w:val="17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053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555F7"/>
    <w:rPr>
      <w:rFonts w:eastAsia="DFKai-SB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E60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5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44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terjpi.eu/index.php?option=com_content&amp;view=article&amp;id=440&amp;Itemid=100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7325;&#35201;&#25991;&#20214;\&#32156;&#20108;&#31185;\&#23560;&#38988;&#30740;&#31350;&#35336;&#30059;&#35036;&#21161;&#32147;&#36027;&#30003;&#35531;&#27880;&#24847;&#20107;&#38917;\&#34920;C00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ABE4-7927-4F04-B2B6-EA52398B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表C001.dot</Template>
  <TotalTime>1700</TotalTime>
  <Pages>2</Pages>
  <Words>1108</Words>
  <Characters>6322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八十八年度行政院國家科學委員會專題研究計畫申請書</vt:lpstr>
      <vt:lpstr>八十八年度行政院國家科學委員會專題研究計畫申請書</vt:lpstr>
    </vt:vector>
  </TitlesOfParts>
  <Company>Hewlett-Packard</Company>
  <LinksUpToDate>false</LinksUpToDate>
  <CharactersWithSpaces>7416</CharactersWithSpaces>
  <SharedDoc>false</SharedDoc>
  <HLinks>
    <vt:vector size="6" baseType="variant">
      <vt:variant>
        <vt:i4>2949171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http://dx.doi.org/10.1016/j.chemosphere.2009.01.045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八十八年度行政院國家科學委員會專題研究計畫申請書</dc:title>
  <dc:creator>nsc</dc:creator>
  <cp:lastModifiedBy>yeonuk@student.ubc.ca</cp:lastModifiedBy>
  <cp:revision>24</cp:revision>
  <cp:lastPrinted>2020-02-06T20:19:00Z</cp:lastPrinted>
  <dcterms:created xsi:type="dcterms:W3CDTF">2022-06-16T05:07:00Z</dcterms:created>
  <dcterms:modified xsi:type="dcterms:W3CDTF">2022-07-05T21:57:00Z</dcterms:modified>
</cp:coreProperties>
</file>